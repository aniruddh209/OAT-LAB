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77200" w14:textId="77777777" w:rsidR="00434D93" w:rsidRPr="002870E8" w:rsidRDefault="00434D93" w:rsidP="000971C0">
      <w:pPr>
        <w:spacing w:before="0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23C6835" wp14:editId="32767CC4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10058400" cy="7772400"/>
                <wp:effectExtent l="0" t="0" r="0" b="0"/>
                <wp:wrapNone/>
                <wp:docPr id="4" name="Group 4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7772400"/>
                          <a:chOff x="0" y="0"/>
                          <a:chExt cx="10058400" cy="7772400"/>
                        </a:xfrm>
                      </wpg:grpSpPr>
                      <wps:wsp>
                        <wps:cNvPr id="16" name="Rectangle 1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0058400" cy="777240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5715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558800" y="546100"/>
                            <a:ext cx="8915400" cy="665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Graphic 1" descr="Decorative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05200" y="1219200"/>
                            <a:ext cx="3027680" cy="594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FDBC30B" id="Group 4" o:spid="_x0000_s1026" alt="Decorative" style="position:absolute;margin-left:0;margin-top:0;width:11in;height:612pt;z-index:-251657216;mso-position-horizontal:center;mso-position-horizontal-relative:page;mso-position-vertical:center;mso-position-vertical-relative:page" coordsize="100584,77724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">
                <v:rect id="Rectangle 16" o:spid="_x0000_s1027" alt="&quot;&quot;" style="position:absolute;width:100584;height:777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" fillcolor="#f3a7a2 [3206]" stroked="f" strokeweight="45pt"/>
                <v:rect id="Rectangle 3" o:spid="_x0000_s1028" style="position:absolute;left:5588;top:5461;width:89154;height:665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" fillcolor="white [3212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" o:spid="_x0000_s1029" type="#_x0000_t75" alt="Decorative" style="position:absolute;left:35052;top:12192;width:30276;height:594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">
                  <v:imagedata r:id="rId12" o:title="Decorative"/>
                </v:shape>
                <w10:wrap anchorx="page" anchory="page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1228"/>
        <w:gridCol w:w="4914"/>
        <w:gridCol w:w="2835"/>
        <w:gridCol w:w="4914"/>
        <w:gridCol w:w="1229"/>
      </w:tblGrid>
      <w:tr w:rsidR="00434D93" w:rsidRPr="00794A59" w14:paraId="5DE7D5F8" w14:textId="77777777" w:rsidTr="00794A59">
        <w:trPr>
          <w:trHeight w:val="1962"/>
        </w:trPr>
        <w:tc>
          <w:tcPr>
            <w:tcW w:w="14400" w:type="dxa"/>
            <w:gridSpan w:val="5"/>
            <w:vAlign w:val="bottom"/>
          </w:tcPr>
          <w:p w14:paraId="274D5CA4" w14:textId="77777777" w:rsidR="00434D93" w:rsidRPr="00794A59" w:rsidRDefault="00434D93" w:rsidP="00794A59">
            <w:pPr>
              <w:pStyle w:val="TopTitle"/>
            </w:pPr>
            <w:r>
              <w:t>DU’S BEST</w:t>
            </w:r>
          </w:p>
        </w:tc>
      </w:tr>
      <w:tr w:rsidR="00434D93" w:rsidRPr="00794A59" w14:paraId="399039EA" w14:textId="77777777" w:rsidTr="000971C0">
        <w:trPr>
          <w:trHeight w:val="3060"/>
        </w:trPr>
        <w:tc>
          <w:tcPr>
            <w:tcW w:w="14400" w:type="dxa"/>
            <w:gridSpan w:val="5"/>
          </w:tcPr>
          <w:p w14:paraId="2208757E" w14:textId="77777777" w:rsidR="00434D93" w:rsidRPr="00B54C81" w:rsidRDefault="00434D93" w:rsidP="00B54C81">
            <w:pPr>
              <w:pStyle w:val="GradientText"/>
              <w:jc w:val="both"/>
              <w:rPr>
                <w:sz w:val="160"/>
                <w:szCs w:val="160"/>
              </w:rPr>
            </w:pPr>
            <w:r>
              <w:rPr>
                <w:sz w:val="160"/>
                <w:szCs w:val="160"/>
              </w:rPr>
              <w:t xml:space="preserve">          </w:t>
            </w:r>
            <w:r w:rsidRPr="0021645B">
              <w:rPr>
                <w:noProof/>
                <w:sz w:val="160"/>
                <w:szCs w:val="160"/>
              </w:rPr>
              <w:t>Cricketer</w:t>
            </w:r>
          </w:p>
        </w:tc>
      </w:tr>
      <w:tr w:rsidR="00434D93" w:rsidRPr="002870E8" w14:paraId="4D102914" w14:textId="77777777" w:rsidTr="000971C0">
        <w:trPr>
          <w:trHeight w:val="729"/>
        </w:trPr>
        <w:tc>
          <w:tcPr>
            <w:tcW w:w="14400" w:type="dxa"/>
            <w:gridSpan w:val="5"/>
          </w:tcPr>
          <w:p w14:paraId="6D0AA95C" w14:textId="77777777" w:rsidR="00434D93" w:rsidRPr="002870E8" w:rsidRDefault="00434D93" w:rsidP="002870E8">
            <w:sdt>
              <w:sdtPr>
                <w:id w:val="-1443455048"/>
                <w:placeholder>
                  <w:docPart w:val="318508E6E0BBE44692636C24CCC26434"/>
                </w:placeholder>
                <w:temporary/>
                <w:showingPlcHdr/>
                <w15:appearance w15:val="hidden"/>
              </w:sdtPr>
              <w:sdtContent>
                <w:r w:rsidRPr="002870E8">
                  <w:t>This certificate is awarded to</w:t>
                </w:r>
              </w:sdtContent>
            </w:sdt>
          </w:p>
        </w:tc>
      </w:tr>
      <w:tr w:rsidR="00434D93" w:rsidRPr="00794A59" w14:paraId="52FD8C76" w14:textId="77777777" w:rsidTr="002870E8">
        <w:trPr>
          <w:trHeight w:val="1440"/>
        </w:trPr>
        <w:tc>
          <w:tcPr>
            <w:tcW w:w="14400" w:type="dxa"/>
            <w:gridSpan w:val="5"/>
          </w:tcPr>
          <w:p w14:paraId="0004CB72" w14:textId="77777777" w:rsidR="00434D93" w:rsidRPr="00794A59" w:rsidRDefault="00434D93" w:rsidP="00794A59">
            <w:pPr>
              <w:pStyle w:val="Name"/>
            </w:pPr>
            <w:r w:rsidRPr="0021645B">
              <w:rPr>
                <w:noProof/>
              </w:rPr>
              <w:t>Virat Kohli</w:t>
            </w:r>
          </w:p>
        </w:tc>
      </w:tr>
      <w:tr w:rsidR="00434D93" w:rsidRPr="002870E8" w14:paraId="4A1ADC15" w14:textId="77777777" w:rsidTr="000971C0">
        <w:trPr>
          <w:trHeight w:val="1080"/>
        </w:trPr>
        <w:tc>
          <w:tcPr>
            <w:tcW w:w="14400" w:type="dxa"/>
            <w:gridSpan w:val="5"/>
          </w:tcPr>
          <w:p w14:paraId="64025F9C" w14:textId="77777777" w:rsidR="00434D93" w:rsidRPr="002870E8" w:rsidRDefault="00434D93" w:rsidP="002870E8">
            <w:r>
              <w:t>Best Student at Darshan University!</w:t>
            </w:r>
          </w:p>
        </w:tc>
      </w:tr>
      <w:tr w:rsidR="00434D93" w:rsidRPr="007D2D09" w14:paraId="248B390F" w14:textId="77777777" w:rsidTr="00A6153A">
        <w:trPr>
          <w:trHeight w:val="960"/>
        </w:trPr>
        <w:tc>
          <w:tcPr>
            <w:tcW w:w="1170" w:type="dxa"/>
            <w:vMerge w:val="restart"/>
          </w:tcPr>
          <w:p w14:paraId="0379E780" w14:textId="77777777" w:rsidR="00434D93" w:rsidRPr="00680265" w:rsidRDefault="00434D93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76B2D31E" w14:textId="77777777" w:rsidR="00434D93" w:rsidRPr="00680265" w:rsidRDefault="00434D93" w:rsidP="00A6153A">
            <w:pPr>
              <w:rPr>
                <w:color w:val="auto"/>
              </w:rPr>
            </w:pPr>
            <w:r w:rsidRPr="00680265">
              <w:rPr>
                <w:noProof/>
                <w:color w:val="auto"/>
                <w:lang w:val="en-AU" w:eastAsia="en-AU"/>
              </w:rPr>
              <w:drawing>
                <wp:inline distT="0" distB="0" distL="0" distR="0" wp14:anchorId="069D37EF" wp14:editId="58777F4C">
                  <wp:extent cx="2121877" cy="304800"/>
                  <wp:effectExtent l="0" t="0" r="0" b="0"/>
                  <wp:docPr id="5" name="Graphic 5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Signature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320" cy="30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Merge w:val="restart"/>
          </w:tcPr>
          <w:p w14:paraId="455A19E3" w14:textId="77777777" w:rsidR="00434D93" w:rsidRPr="00680265" w:rsidRDefault="00434D93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2C9FFA33" w14:textId="77777777" w:rsidR="00434D93" w:rsidRPr="00794A59" w:rsidRDefault="00434D93" w:rsidP="00A6153A">
            <w:pPr>
              <w:pStyle w:val="Date"/>
            </w:pPr>
            <w:r w:rsidRPr="0021645B">
              <w:rPr>
                <w:noProof/>
              </w:rPr>
              <w:t>12/5/2025</w:t>
            </w:r>
          </w:p>
        </w:tc>
        <w:tc>
          <w:tcPr>
            <w:tcW w:w="1170" w:type="dxa"/>
            <w:vMerge w:val="restart"/>
          </w:tcPr>
          <w:p w14:paraId="104E3D1D" w14:textId="77777777" w:rsidR="00434D93" w:rsidRPr="007D2D09" w:rsidRDefault="00434D93" w:rsidP="002E135D">
            <w:pPr>
              <w:rPr>
                <w:color w:val="E7E6E6" w:themeColor="background2"/>
              </w:rPr>
            </w:pPr>
          </w:p>
        </w:tc>
      </w:tr>
      <w:tr w:rsidR="00434D93" w:rsidRPr="007D2D09" w14:paraId="3D6D2DE1" w14:textId="77777777" w:rsidTr="00794A59">
        <w:trPr>
          <w:trHeight w:val="576"/>
        </w:trPr>
        <w:tc>
          <w:tcPr>
            <w:tcW w:w="1170" w:type="dxa"/>
            <w:vMerge/>
          </w:tcPr>
          <w:p w14:paraId="0C18BEC8" w14:textId="77777777" w:rsidR="00434D93" w:rsidRPr="00680265" w:rsidRDefault="00434D93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14:paraId="2C5BB954" w14:textId="77777777" w:rsidR="00434D93" w:rsidRPr="002870E8" w:rsidRDefault="00434D93" w:rsidP="00B54C81">
            <w:pPr>
              <w:tabs>
                <w:tab w:val="center" w:pos="2349"/>
                <w:tab w:val="left" w:pos="3474"/>
              </w:tabs>
              <w:jc w:val="left"/>
            </w:pPr>
            <w:r>
              <w:tab/>
            </w:r>
            <w:r w:rsidRPr="0021645B">
              <w:rPr>
                <w:noProof/>
              </w:rPr>
              <w:t>Prof.Gopi Sanghani</w:t>
            </w:r>
          </w:p>
        </w:tc>
        <w:tc>
          <w:tcPr>
            <w:tcW w:w="2700" w:type="dxa"/>
            <w:vMerge/>
          </w:tcPr>
          <w:p w14:paraId="55E1879B" w14:textId="77777777" w:rsidR="00434D93" w:rsidRPr="00680265" w:rsidRDefault="00434D93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14:paraId="481C3913" w14:textId="77777777" w:rsidR="00434D93" w:rsidRPr="002870E8" w:rsidRDefault="00434D93" w:rsidP="002870E8">
            <w:sdt>
              <w:sdtPr>
                <w:id w:val="-1984847427"/>
                <w:placeholder>
                  <w:docPart w:val="EDDBA218A3FA3E44882DB7D36E03BC9B"/>
                </w:placeholder>
                <w:temporary/>
                <w:showingPlcHdr/>
                <w15:appearance w15:val="hidden"/>
              </w:sdtPr>
              <w:sdtContent>
                <w:r w:rsidRPr="002870E8">
                  <w:t>Date</w:t>
                </w:r>
              </w:sdtContent>
            </w:sdt>
          </w:p>
        </w:tc>
        <w:tc>
          <w:tcPr>
            <w:tcW w:w="1170" w:type="dxa"/>
            <w:vMerge/>
          </w:tcPr>
          <w:p w14:paraId="7DC659BA" w14:textId="77777777" w:rsidR="00434D93" w:rsidRPr="007D2D09" w:rsidRDefault="00434D93" w:rsidP="002E135D">
            <w:pPr>
              <w:rPr>
                <w:color w:val="E7E6E6" w:themeColor="background2"/>
              </w:rPr>
            </w:pPr>
          </w:p>
        </w:tc>
      </w:tr>
    </w:tbl>
    <w:p w14:paraId="2085ED94" w14:textId="77777777" w:rsidR="00434D93" w:rsidRDefault="00434D93" w:rsidP="00725AAE">
      <w:pPr>
        <w:jc w:val="both"/>
        <w:rPr>
          <w:color w:val="E7E6E6" w:themeColor="background2"/>
        </w:rPr>
        <w:sectPr w:rsidR="00434D93" w:rsidSect="00434D93">
          <w:pgSz w:w="15840" w:h="12240" w:orient="landscape"/>
          <w:pgMar w:top="360" w:right="360" w:bottom="360" w:left="360" w:header="0" w:footer="0" w:gutter="0"/>
          <w:pgNumType w:start="1"/>
          <w:cols w:space="720"/>
          <w:docGrid w:linePitch="435"/>
        </w:sectPr>
      </w:pPr>
    </w:p>
    <w:p w14:paraId="4CF7FC44" w14:textId="77777777" w:rsidR="00434D93" w:rsidRPr="002870E8" w:rsidRDefault="00434D93" w:rsidP="000971C0">
      <w:pPr>
        <w:spacing w:before="0"/>
      </w:pPr>
      <w:r>
        <w:rPr>
          <w:noProof/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7B5B7EA4" wp14:editId="0016595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10058400" cy="7772400"/>
                <wp:effectExtent l="0" t="0" r="0" b="0"/>
                <wp:wrapNone/>
                <wp:docPr id="1865030224" name="Group 1865030224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7772400"/>
                          <a:chOff x="0" y="0"/>
                          <a:chExt cx="10058400" cy="7772400"/>
                        </a:xfrm>
                      </wpg:grpSpPr>
                      <wps:wsp>
                        <wps:cNvPr id="1542013679" name="Rectangle 154201367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0058400" cy="777240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5715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2823370" name="Rectangle 1282823370"/>
                        <wps:cNvSpPr/>
                        <wps:spPr>
                          <a:xfrm>
                            <a:off x="558800" y="546100"/>
                            <a:ext cx="8915400" cy="665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2268487" name="Graphic 1812268487" descr="Decorative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05200" y="1219200"/>
                            <a:ext cx="3027680" cy="594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5033B39" id="Group 1865030224" o:spid="_x0000_s1026" alt="Decorative" style="position:absolute;margin-left:0;margin-top:0;width:11in;height:612pt;z-index:-251655168;mso-position-horizontal:center;mso-position-horizontal-relative:page;mso-position-vertical:center;mso-position-vertical-relative:page" coordsize="100584,77724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">
                <v:rect id="Rectangle 1542013679" o:spid="_x0000_s1027" alt="&quot;&quot;" style="position:absolute;width:100584;height:777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" fillcolor="#f3a7a2 [3206]" stroked="f" strokeweight="45pt"/>
                <v:rect id="Rectangle 1282823370" o:spid="_x0000_s1028" style="position:absolute;left:5588;top:5461;width:89154;height:665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" fillcolor="white [3212]" stroked="f" strokeweight="1pt"/>
                <v:shape id="Graphic 1812268487" o:spid="_x0000_s1029" type="#_x0000_t75" alt="Decorative" style="position:absolute;left:35052;top:12192;width:30276;height:594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">
                  <v:imagedata r:id="rId12" o:title="Decorative"/>
                </v:shape>
                <w10:wrap anchorx="page" anchory="page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1228"/>
        <w:gridCol w:w="4914"/>
        <w:gridCol w:w="2835"/>
        <w:gridCol w:w="4914"/>
        <w:gridCol w:w="1229"/>
      </w:tblGrid>
      <w:tr w:rsidR="00434D93" w:rsidRPr="00794A59" w14:paraId="63F6F899" w14:textId="77777777" w:rsidTr="00794A59">
        <w:trPr>
          <w:trHeight w:val="1962"/>
        </w:trPr>
        <w:tc>
          <w:tcPr>
            <w:tcW w:w="14400" w:type="dxa"/>
            <w:gridSpan w:val="5"/>
            <w:vAlign w:val="bottom"/>
          </w:tcPr>
          <w:p w14:paraId="60958AB4" w14:textId="77777777" w:rsidR="00434D93" w:rsidRPr="00794A59" w:rsidRDefault="00434D93" w:rsidP="00794A59">
            <w:pPr>
              <w:pStyle w:val="TopTitle"/>
            </w:pPr>
            <w:r>
              <w:t>DU’S BEST</w:t>
            </w:r>
          </w:p>
        </w:tc>
      </w:tr>
      <w:tr w:rsidR="00434D93" w:rsidRPr="00794A59" w14:paraId="262D4448" w14:textId="77777777" w:rsidTr="000971C0">
        <w:trPr>
          <w:trHeight w:val="3060"/>
        </w:trPr>
        <w:tc>
          <w:tcPr>
            <w:tcW w:w="14400" w:type="dxa"/>
            <w:gridSpan w:val="5"/>
          </w:tcPr>
          <w:p w14:paraId="14AC044A" w14:textId="1FED1E86" w:rsidR="00434D93" w:rsidRPr="00B54C81" w:rsidRDefault="00434D93" w:rsidP="00B54C81">
            <w:pPr>
              <w:pStyle w:val="GradientText"/>
              <w:jc w:val="both"/>
              <w:rPr>
                <w:sz w:val="160"/>
                <w:szCs w:val="160"/>
              </w:rPr>
            </w:pPr>
            <w:r>
              <w:rPr>
                <w:sz w:val="160"/>
                <w:szCs w:val="160"/>
              </w:rPr>
              <w:t xml:space="preserve">           </w:t>
            </w:r>
            <w:r w:rsidRPr="0021645B">
              <w:rPr>
                <w:noProof/>
                <w:sz w:val="160"/>
                <w:szCs w:val="160"/>
              </w:rPr>
              <w:t>Student</w:t>
            </w:r>
          </w:p>
        </w:tc>
      </w:tr>
      <w:tr w:rsidR="00434D93" w:rsidRPr="002870E8" w14:paraId="10C31C79" w14:textId="77777777" w:rsidTr="000971C0">
        <w:trPr>
          <w:trHeight w:val="729"/>
        </w:trPr>
        <w:tc>
          <w:tcPr>
            <w:tcW w:w="14400" w:type="dxa"/>
            <w:gridSpan w:val="5"/>
          </w:tcPr>
          <w:p w14:paraId="31A136E1" w14:textId="77777777" w:rsidR="00434D93" w:rsidRPr="002870E8" w:rsidRDefault="00434D93" w:rsidP="002870E8">
            <w:sdt>
              <w:sdtPr>
                <w:id w:val="1821851770"/>
                <w:placeholder>
                  <w:docPart w:val="2A686C8867C618489FBD256EA0DBADCF"/>
                </w:placeholder>
                <w:temporary/>
                <w:showingPlcHdr/>
                <w15:appearance w15:val="hidden"/>
              </w:sdtPr>
              <w:sdtContent>
                <w:r w:rsidRPr="002870E8">
                  <w:t>This certificate is awarded to</w:t>
                </w:r>
              </w:sdtContent>
            </w:sdt>
          </w:p>
        </w:tc>
      </w:tr>
      <w:tr w:rsidR="00434D93" w:rsidRPr="00794A59" w14:paraId="247DB1F6" w14:textId="77777777" w:rsidTr="002870E8">
        <w:trPr>
          <w:trHeight w:val="1440"/>
        </w:trPr>
        <w:tc>
          <w:tcPr>
            <w:tcW w:w="14400" w:type="dxa"/>
            <w:gridSpan w:val="5"/>
          </w:tcPr>
          <w:p w14:paraId="2828136B" w14:textId="77777777" w:rsidR="00434D93" w:rsidRPr="00794A59" w:rsidRDefault="00434D93" w:rsidP="00794A59">
            <w:pPr>
              <w:pStyle w:val="Name"/>
            </w:pPr>
            <w:r w:rsidRPr="0021645B">
              <w:rPr>
                <w:noProof/>
              </w:rPr>
              <w:t>Miheer Sakariya</w:t>
            </w:r>
          </w:p>
        </w:tc>
      </w:tr>
      <w:tr w:rsidR="00434D93" w:rsidRPr="002870E8" w14:paraId="5A1C2B6E" w14:textId="77777777" w:rsidTr="000971C0">
        <w:trPr>
          <w:trHeight w:val="1080"/>
        </w:trPr>
        <w:tc>
          <w:tcPr>
            <w:tcW w:w="14400" w:type="dxa"/>
            <w:gridSpan w:val="5"/>
          </w:tcPr>
          <w:p w14:paraId="0520E5CA" w14:textId="77777777" w:rsidR="00434D93" w:rsidRPr="002870E8" w:rsidRDefault="00434D93" w:rsidP="002870E8">
            <w:r>
              <w:t>Best Student at Darshan University!</w:t>
            </w:r>
          </w:p>
        </w:tc>
      </w:tr>
      <w:tr w:rsidR="00434D93" w:rsidRPr="007D2D09" w14:paraId="70DC0BDD" w14:textId="77777777" w:rsidTr="00A6153A">
        <w:trPr>
          <w:trHeight w:val="960"/>
        </w:trPr>
        <w:tc>
          <w:tcPr>
            <w:tcW w:w="1170" w:type="dxa"/>
            <w:vMerge w:val="restart"/>
          </w:tcPr>
          <w:p w14:paraId="05BB0BE2" w14:textId="77777777" w:rsidR="00434D93" w:rsidRPr="00680265" w:rsidRDefault="00434D93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73C3864F" w14:textId="77777777" w:rsidR="00434D93" w:rsidRPr="00680265" w:rsidRDefault="00434D93" w:rsidP="00A6153A">
            <w:pPr>
              <w:rPr>
                <w:color w:val="auto"/>
              </w:rPr>
            </w:pPr>
            <w:r w:rsidRPr="00680265">
              <w:rPr>
                <w:noProof/>
                <w:color w:val="auto"/>
                <w:lang w:val="en-AU" w:eastAsia="en-AU"/>
              </w:rPr>
              <w:drawing>
                <wp:inline distT="0" distB="0" distL="0" distR="0" wp14:anchorId="746DE02D" wp14:editId="363E176F">
                  <wp:extent cx="2121877" cy="304800"/>
                  <wp:effectExtent l="0" t="0" r="0" b="0"/>
                  <wp:docPr id="1951929837" name="Graphic 1951929837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Signature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320" cy="30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Merge w:val="restart"/>
          </w:tcPr>
          <w:p w14:paraId="2F048128" w14:textId="77777777" w:rsidR="00434D93" w:rsidRPr="00680265" w:rsidRDefault="00434D93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5ADBAA21" w14:textId="77777777" w:rsidR="00434D93" w:rsidRPr="00794A59" w:rsidRDefault="00434D93" w:rsidP="00A6153A">
            <w:pPr>
              <w:pStyle w:val="Date"/>
            </w:pPr>
            <w:r w:rsidRPr="0021645B">
              <w:rPr>
                <w:noProof/>
              </w:rPr>
              <w:t>23/5/2025</w:t>
            </w:r>
          </w:p>
        </w:tc>
        <w:tc>
          <w:tcPr>
            <w:tcW w:w="1170" w:type="dxa"/>
            <w:vMerge w:val="restart"/>
          </w:tcPr>
          <w:p w14:paraId="381AA295" w14:textId="77777777" w:rsidR="00434D93" w:rsidRPr="007D2D09" w:rsidRDefault="00434D93" w:rsidP="002E135D">
            <w:pPr>
              <w:rPr>
                <w:color w:val="E7E6E6" w:themeColor="background2"/>
              </w:rPr>
            </w:pPr>
          </w:p>
        </w:tc>
      </w:tr>
      <w:tr w:rsidR="00434D93" w:rsidRPr="007D2D09" w14:paraId="3BD8577F" w14:textId="77777777" w:rsidTr="00794A59">
        <w:trPr>
          <w:trHeight w:val="576"/>
        </w:trPr>
        <w:tc>
          <w:tcPr>
            <w:tcW w:w="1170" w:type="dxa"/>
            <w:vMerge/>
          </w:tcPr>
          <w:p w14:paraId="44C0000A" w14:textId="77777777" w:rsidR="00434D93" w:rsidRPr="00680265" w:rsidRDefault="00434D93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14:paraId="14CE68E9" w14:textId="77777777" w:rsidR="00434D93" w:rsidRPr="002870E8" w:rsidRDefault="00434D93" w:rsidP="00B54C81">
            <w:pPr>
              <w:tabs>
                <w:tab w:val="center" w:pos="2349"/>
                <w:tab w:val="left" w:pos="3474"/>
              </w:tabs>
              <w:jc w:val="left"/>
            </w:pPr>
            <w:r>
              <w:tab/>
            </w:r>
            <w:r w:rsidRPr="0021645B">
              <w:rPr>
                <w:noProof/>
              </w:rPr>
              <w:t>Prof.Gopi Sanghani</w:t>
            </w:r>
          </w:p>
        </w:tc>
        <w:tc>
          <w:tcPr>
            <w:tcW w:w="2700" w:type="dxa"/>
            <w:vMerge/>
          </w:tcPr>
          <w:p w14:paraId="4D9B6DFD" w14:textId="77777777" w:rsidR="00434D93" w:rsidRPr="00680265" w:rsidRDefault="00434D93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14:paraId="5ED7575A" w14:textId="77777777" w:rsidR="00434D93" w:rsidRPr="002870E8" w:rsidRDefault="00434D93" w:rsidP="002870E8">
            <w:sdt>
              <w:sdtPr>
                <w:id w:val="-476839322"/>
                <w:placeholder>
                  <w:docPart w:val="2C7EC1F06CBEC740879982B9128D8ED7"/>
                </w:placeholder>
                <w:temporary/>
                <w:showingPlcHdr/>
                <w15:appearance w15:val="hidden"/>
              </w:sdtPr>
              <w:sdtContent>
                <w:r w:rsidRPr="002870E8">
                  <w:t>Date</w:t>
                </w:r>
              </w:sdtContent>
            </w:sdt>
          </w:p>
        </w:tc>
        <w:tc>
          <w:tcPr>
            <w:tcW w:w="1170" w:type="dxa"/>
            <w:vMerge/>
          </w:tcPr>
          <w:p w14:paraId="063F0CBD" w14:textId="77777777" w:rsidR="00434D93" w:rsidRPr="007D2D09" w:rsidRDefault="00434D93" w:rsidP="002E135D">
            <w:pPr>
              <w:rPr>
                <w:color w:val="E7E6E6" w:themeColor="background2"/>
              </w:rPr>
            </w:pPr>
          </w:p>
        </w:tc>
      </w:tr>
    </w:tbl>
    <w:p w14:paraId="75A17CBF" w14:textId="77777777" w:rsidR="00434D93" w:rsidRDefault="00434D93" w:rsidP="00725AAE">
      <w:pPr>
        <w:jc w:val="both"/>
        <w:rPr>
          <w:color w:val="E7E6E6" w:themeColor="background2"/>
        </w:rPr>
        <w:sectPr w:rsidR="00434D93" w:rsidSect="00434D93">
          <w:pgSz w:w="15840" w:h="12240" w:orient="landscape"/>
          <w:pgMar w:top="360" w:right="360" w:bottom="360" w:left="360" w:header="0" w:footer="0" w:gutter="0"/>
          <w:pgNumType w:start="1"/>
          <w:cols w:space="720"/>
          <w:docGrid w:linePitch="435"/>
        </w:sectPr>
      </w:pPr>
    </w:p>
    <w:p w14:paraId="4F3BB4E1" w14:textId="77777777" w:rsidR="00434D93" w:rsidRPr="002870E8" w:rsidRDefault="00434D93" w:rsidP="000971C0">
      <w:pPr>
        <w:spacing w:before="0"/>
      </w:pPr>
      <w:r>
        <w:rPr>
          <w:noProof/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0715D2D2" wp14:editId="6B457F6E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10058400" cy="7772400"/>
                <wp:effectExtent l="0" t="0" r="0" b="0"/>
                <wp:wrapNone/>
                <wp:docPr id="1387508341" name="Group 1387508341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7772400"/>
                          <a:chOff x="0" y="0"/>
                          <a:chExt cx="10058400" cy="7772400"/>
                        </a:xfrm>
                      </wpg:grpSpPr>
                      <wps:wsp>
                        <wps:cNvPr id="521249566" name="Rectangle 52124956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0058400" cy="777240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5715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0451345" name="Rectangle 1780451345"/>
                        <wps:cNvSpPr/>
                        <wps:spPr>
                          <a:xfrm>
                            <a:off x="558800" y="546100"/>
                            <a:ext cx="8915400" cy="665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3483185" name="Graphic 863483185" descr="Decorative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05200" y="1219200"/>
                            <a:ext cx="3027680" cy="594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B9EEE6" id="Group 1387508341" o:spid="_x0000_s1026" alt="Decorative" style="position:absolute;margin-left:0;margin-top:0;width:11in;height:612pt;z-index:-251653120;mso-position-horizontal:center;mso-position-horizontal-relative:page;mso-position-vertical:center;mso-position-vertical-relative:page" coordsize="100584,77724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">
                <v:rect id="Rectangle 521249566" o:spid="_x0000_s1027" alt="&quot;&quot;" style="position:absolute;width:100584;height:777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" fillcolor="#f3a7a2 [3206]" stroked="f" strokeweight="45pt"/>
                <v:rect id="Rectangle 1780451345" o:spid="_x0000_s1028" style="position:absolute;left:5588;top:5461;width:89154;height:665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" fillcolor="white [3212]" stroked="f" strokeweight="1pt"/>
                <v:shape id="Graphic 863483185" o:spid="_x0000_s1029" type="#_x0000_t75" alt="Decorative" style="position:absolute;left:35052;top:12192;width:30276;height:594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">
                  <v:imagedata r:id="rId12" o:title="Decorative"/>
                </v:shape>
                <w10:wrap anchorx="page" anchory="page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1228"/>
        <w:gridCol w:w="4914"/>
        <w:gridCol w:w="2835"/>
        <w:gridCol w:w="4914"/>
        <w:gridCol w:w="1229"/>
      </w:tblGrid>
      <w:tr w:rsidR="00434D93" w:rsidRPr="00794A59" w14:paraId="7C23EBBE" w14:textId="77777777" w:rsidTr="00794A59">
        <w:trPr>
          <w:trHeight w:val="1962"/>
        </w:trPr>
        <w:tc>
          <w:tcPr>
            <w:tcW w:w="14400" w:type="dxa"/>
            <w:gridSpan w:val="5"/>
            <w:vAlign w:val="bottom"/>
          </w:tcPr>
          <w:p w14:paraId="40970191" w14:textId="77777777" w:rsidR="00434D93" w:rsidRPr="00794A59" w:rsidRDefault="00434D93" w:rsidP="00794A59">
            <w:pPr>
              <w:pStyle w:val="TopTitle"/>
            </w:pPr>
            <w:r>
              <w:t>DU’S BEST</w:t>
            </w:r>
          </w:p>
        </w:tc>
      </w:tr>
      <w:tr w:rsidR="00434D93" w:rsidRPr="00794A59" w14:paraId="71A9C801" w14:textId="77777777" w:rsidTr="000971C0">
        <w:trPr>
          <w:trHeight w:val="3060"/>
        </w:trPr>
        <w:tc>
          <w:tcPr>
            <w:tcW w:w="14400" w:type="dxa"/>
            <w:gridSpan w:val="5"/>
          </w:tcPr>
          <w:p w14:paraId="0917D096" w14:textId="391C439C" w:rsidR="00434D93" w:rsidRPr="00B54C81" w:rsidRDefault="00434D93" w:rsidP="00B54C81">
            <w:pPr>
              <w:pStyle w:val="GradientText"/>
              <w:jc w:val="both"/>
              <w:rPr>
                <w:sz w:val="160"/>
                <w:szCs w:val="160"/>
              </w:rPr>
            </w:pPr>
            <w:r>
              <w:rPr>
                <w:sz w:val="160"/>
                <w:szCs w:val="160"/>
              </w:rPr>
              <w:t xml:space="preserve">           </w:t>
            </w:r>
            <w:r w:rsidRPr="0021645B">
              <w:rPr>
                <w:noProof/>
                <w:sz w:val="160"/>
                <w:szCs w:val="160"/>
              </w:rPr>
              <w:t>Runner</w:t>
            </w:r>
          </w:p>
        </w:tc>
      </w:tr>
      <w:tr w:rsidR="00434D93" w:rsidRPr="002870E8" w14:paraId="323E39F1" w14:textId="77777777" w:rsidTr="000971C0">
        <w:trPr>
          <w:trHeight w:val="729"/>
        </w:trPr>
        <w:tc>
          <w:tcPr>
            <w:tcW w:w="14400" w:type="dxa"/>
            <w:gridSpan w:val="5"/>
          </w:tcPr>
          <w:p w14:paraId="196AD370" w14:textId="77777777" w:rsidR="00434D93" w:rsidRPr="002870E8" w:rsidRDefault="00434D93" w:rsidP="002870E8">
            <w:sdt>
              <w:sdtPr>
                <w:id w:val="1899929578"/>
                <w:placeholder>
                  <w:docPart w:val="52C0279B2F653B45B3ACF9F48446A59F"/>
                </w:placeholder>
                <w:temporary/>
                <w:showingPlcHdr/>
                <w15:appearance w15:val="hidden"/>
              </w:sdtPr>
              <w:sdtContent>
                <w:r w:rsidRPr="002870E8">
                  <w:t>This certificate is awarded to</w:t>
                </w:r>
              </w:sdtContent>
            </w:sdt>
          </w:p>
        </w:tc>
      </w:tr>
      <w:tr w:rsidR="00434D93" w:rsidRPr="00794A59" w14:paraId="2A87E99D" w14:textId="77777777" w:rsidTr="002870E8">
        <w:trPr>
          <w:trHeight w:val="1440"/>
        </w:trPr>
        <w:tc>
          <w:tcPr>
            <w:tcW w:w="14400" w:type="dxa"/>
            <w:gridSpan w:val="5"/>
          </w:tcPr>
          <w:p w14:paraId="1841AC9E" w14:textId="77777777" w:rsidR="00434D93" w:rsidRPr="00794A59" w:rsidRDefault="00434D93" w:rsidP="00794A59">
            <w:pPr>
              <w:pStyle w:val="Name"/>
            </w:pPr>
            <w:r w:rsidRPr="0021645B">
              <w:rPr>
                <w:noProof/>
              </w:rPr>
              <w:t>Jenish Chotalia</w:t>
            </w:r>
          </w:p>
        </w:tc>
      </w:tr>
      <w:tr w:rsidR="00434D93" w:rsidRPr="002870E8" w14:paraId="6E74AA29" w14:textId="77777777" w:rsidTr="000971C0">
        <w:trPr>
          <w:trHeight w:val="1080"/>
        </w:trPr>
        <w:tc>
          <w:tcPr>
            <w:tcW w:w="14400" w:type="dxa"/>
            <w:gridSpan w:val="5"/>
          </w:tcPr>
          <w:p w14:paraId="3B19F910" w14:textId="77777777" w:rsidR="00434D93" w:rsidRPr="002870E8" w:rsidRDefault="00434D93" w:rsidP="002870E8">
            <w:r>
              <w:t>Best Student at Darshan University!</w:t>
            </w:r>
          </w:p>
        </w:tc>
      </w:tr>
      <w:tr w:rsidR="00434D93" w:rsidRPr="007D2D09" w14:paraId="676A46EE" w14:textId="77777777" w:rsidTr="00A6153A">
        <w:trPr>
          <w:trHeight w:val="960"/>
        </w:trPr>
        <w:tc>
          <w:tcPr>
            <w:tcW w:w="1170" w:type="dxa"/>
            <w:vMerge w:val="restart"/>
          </w:tcPr>
          <w:p w14:paraId="0CB0CE73" w14:textId="77777777" w:rsidR="00434D93" w:rsidRPr="00680265" w:rsidRDefault="00434D93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75ECC64D" w14:textId="77777777" w:rsidR="00434D93" w:rsidRPr="00680265" w:rsidRDefault="00434D93" w:rsidP="00A6153A">
            <w:pPr>
              <w:rPr>
                <w:color w:val="auto"/>
              </w:rPr>
            </w:pPr>
            <w:r w:rsidRPr="00680265">
              <w:rPr>
                <w:noProof/>
                <w:color w:val="auto"/>
                <w:lang w:val="en-AU" w:eastAsia="en-AU"/>
              </w:rPr>
              <w:drawing>
                <wp:inline distT="0" distB="0" distL="0" distR="0" wp14:anchorId="64368131" wp14:editId="1A0713BD">
                  <wp:extent cx="2121877" cy="304800"/>
                  <wp:effectExtent l="0" t="0" r="0" b="0"/>
                  <wp:docPr id="607808283" name="Graphic 607808283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Signature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320" cy="30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Merge w:val="restart"/>
          </w:tcPr>
          <w:p w14:paraId="17805E7A" w14:textId="77777777" w:rsidR="00434D93" w:rsidRPr="00680265" w:rsidRDefault="00434D93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32B53461" w14:textId="77777777" w:rsidR="00434D93" w:rsidRPr="00794A59" w:rsidRDefault="00434D93" w:rsidP="00A6153A">
            <w:pPr>
              <w:pStyle w:val="Date"/>
            </w:pPr>
            <w:r w:rsidRPr="0021645B">
              <w:rPr>
                <w:noProof/>
              </w:rPr>
              <w:t>21/6/2026</w:t>
            </w:r>
          </w:p>
        </w:tc>
        <w:tc>
          <w:tcPr>
            <w:tcW w:w="1170" w:type="dxa"/>
            <w:vMerge w:val="restart"/>
          </w:tcPr>
          <w:p w14:paraId="6CA740B5" w14:textId="77777777" w:rsidR="00434D93" w:rsidRPr="007D2D09" w:rsidRDefault="00434D93" w:rsidP="002E135D">
            <w:pPr>
              <w:rPr>
                <w:color w:val="E7E6E6" w:themeColor="background2"/>
              </w:rPr>
            </w:pPr>
          </w:p>
        </w:tc>
      </w:tr>
      <w:tr w:rsidR="00434D93" w:rsidRPr="007D2D09" w14:paraId="7CCA067C" w14:textId="77777777" w:rsidTr="00794A59">
        <w:trPr>
          <w:trHeight w:val="576"/>
        </w:trPr>
        <w:tc>
          <w:tcPr>
            <w:tcW w:w="1170" w:type="dxa"/>
            <w:vMerge/>
          </w:tcPr>
          <w:p w14:paraId="732FF6F1" w14:textId="77777777" w:rsidR="00434D93" w:rsidRPr="00680265" w:rsidRDefault="00434D93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14:paraId="12217DA1" w14:textId="77777777" w:rsidR="00434D93" w:rsidRPr="002870E8" w:rsidRDefault="00434D93" w:rsidP="00B54C81">
            <w:pPr>
              <w:tabs>
                <w:tab w:val="center" w:pos="2349"/>
                <w:tab w:val="left" w:pos="3474"/>
              </w:tabs>
              <w:jc w:val="left"/>
            </w:pPr>
            <w:r>
              <w:tab/>
            </w:r>
            <w:r w:rsidRPr="0021645B">
              <w:rPr>
                <w:noProof/>
              </w:rPr>
              <w:t>Prof.Gopi Sanghani</w:t>
            </w:r>
          </w:p>
        </w:tc>
        <w:tc>
          <w:tcPr>
            <w:tcW w:w="2700" w:type="dxa"/>
            <w:vMerge/>
          </w:tcPr>
          <w:p w14:paraId="29DD498E" w14:textId="77777777" w:rsidR="00434D93" w:rsidRPr="00680265" w:rsidRDefault="00434D93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14:paraId="295B8BAD" w14:textId="77777777" w:rsidR="00434D93" w:rsidRPr="002870E8" w:rsidRDefault="00434D93" w:rsidP="002870E8">
            <w:sdt>
              <w:sdtPr>
                <w:id w:val="652720100"/>
                <w:placeholder>
                  <w:docPart w:val="8FB6B8C647E93D418F811FA9A2151E48"/>
                </w:placeholder>
                <w:temporary/>
                <w:showingPlcHdr/>
                <w15:appearance w15:val="hidden"/>
              </w:sdtPr>
              <w:sdtContent>
                <w:r w:rsidRPr="002870E8">
                  <w:t>Date</w:t>
                </w:r>
              </w:sdtContent>
            </w:sdt>
          </w:p>
        </w:tc>
        <w:tc>
          <w:tcPr>
            <w:tcW w:w="1170" w:type="dxa"/>
            <w:vMerge/>
          </w:tcPr>
          <w:p w14:paraId="380A4371" w14:textId="77777777" w:rsidR="00434D93" w:rsidRPr="007D2D09" w:rsidRDefault="00434D93" w:rsidP="002E135D">
            <w:pPr>
              <w:rPr>
                <w:color w:val="E7E6E6" w:themeColor="background2"/>
              </w:rPr>
            </w:pPr>
          </w:p>
        </w:tc>
      </w:tr>
    </w:tbl>
    <w:p w14:paraId="6D67CB57" w14:textId="77777777" w:rsidR="00434D93" w:rsidRDefault="00434D93" w:rsidP="00725AAE">
      <w:pPr>
        <w:jc w:val="both"/>
        <w:rPr>
          <w:color w:val="E7E6E6" w:themeColor="background2"/>
        </w:rPr>
        <w:sectPr w:rsidR="00434D93" w:rsidSect="00434D93">
          <w:pgSz w:w="15840" w:h="12240" w:orient="landscape"/>
          <w:pgMar w:top="360" w:right="360" w:bottom="360" w:left="360" w:header="0" w:footer="0" w:gutter="0"/>
          <w:pgNumType w:start="1"/>
          <w:cols w:space="720"/>
          <w:docGrid w:linePitch="435"/>
        </w:sectPr>
      </w:pPr>
    </w:p>
    <w:p w14:paraId="41F0B208" w14:textId="77777777" w:rsidR="00434D93" w:rsidRPr="002870E8" w:rsidRDefault="00434D93" w:rsidP="000971C0">
      <w:pPr>
        <w:spacing w:before="0"/>
      </w:pPr>
      <w:r>
        <w:rPr>
          <w:noProof/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1" layoutInCell="1" allowOverlap="1" wp14:anchorId="1C8CF275" wp14:editId="663E4034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10058400" cy="7772400"/>
                <wp:effectExtent l="0" t="0" r="0" b="0"/>
                <wp:wrapNone/>
                <wp:docPr id="302344856" name="Group 302344856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7772400"/>
                          <a:chOff x="0" y="0"/>
                          <a:chExt cx="10058400" cy="7772400"/>
                        </a:xfrm>
                      </wpg:grpSpPr>
                      <wps:wsp>
                        <wps:cNvPr id="959753335" name="Rectangle 959753335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0058400" cy="777240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5715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073582" name="Rectangle 588073582"/>
                        <wps:cNvSpPr/>
                        <wps:spPr>
                          <a:xfrm>
                            <a:off x="558800" y="546100"/>
                            <a:ext cx="8915400" cy="665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6343275" name="Graphic 1336343275" descr="Decorative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05200" y="1219200"/>
                            <a:ext cx="3027680" cy="594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FAFAA01" id="Group 302344856" o:spid="_x0000_s1026" alt="Decorative" style="position:absolute;margin-left:0;margin-top:0;width:11in;height:612pt;z-index:-251651072;mso-position-horizontal:center;mso-position-horizontal-relative:page;mso-position-vertical:center;mso-position-vertical-relative:page" coordsize="100584,77724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">
                <v:rect id="Rectangle 959753335" o:spid="_x0000_s1027" alt="&quot;&quot;" style="position:absolute;width:100584;height:777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" fillcolor="#f3a7a2 [3206]" stroked="f" strokeweight="45pt"/>
                <v:rect id="Rectangle 588073582" o:spid="_x0000_s1028" style="position:absolute;left:5588;top:5461;width:89154;height:665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" fillcolor="white [3212]" stroked="f" strokeweight="1pt"/>
                <v:shape id="Graphic 1336343275" o:spid="_x0000_s1029" type="#_x0000_t75" alt="Decorative" style="position:absolute;left:35052;top:12192;width:30276;height:594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">
                  <v:imagedata r:id="rId12" o:title="Decorative"/>
                </v:shape>
                <w10:wrap anchorx="page" anchory="page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1228"/>
        <w:gridCol w:w="4914"/>
        <w:gridCol w:w="2835"/>
        <w:gridCol w:w="4914"/>
        <w:gridCol w:w="1229"/>
      </w:tblGrid>
      <w:tr w:rsidR="00434D93" w:rsidRPr="00794A59" w14:paraId="49F92B83" w14:textId="77777777" w:rsidTr="00794A59">
        <w:trPr>
          <w:trHeight w:val="1962"/>
        </w:trPr>
        <w:tc>
          <w:tcPr>
            <w:tcW w:w="14400" w:type="dxa"/>
            <w:gridSpan w:val="5"/>
            <w:vAlign w:val="bottom"/>
          </w:tcPr>
          <w:p w14:paraId="49EAA643" w14:textId="77777777" w:rsidR="00434D93" w:rsidRPr="00794A59" w:rsidRDefault="00434D93" w:rsidP="00794A59">
            <w:pPr>
              <w:pStyle w:val="TopTitle"/>
            </w:pPr>
            <w:r>
              <w:t>DU’S BEST</w:t>
            </w:r>
          </w:p>
        </w:tc>
      </w:tr>
      <w:tr w:rsidR="00434D93" w:rsidRPr="00794A59" w14:paraId="646018B8" w14:textId="77777777" w:rsidTr="000971C0">
        <w:trPr>
          <w:trHeight w:val="3060"/>
        </w:trPr>
        <w:tc>
          <w:tcPr>
            <w:tcW w:w="14400" w:type="dxa"/>
            <w:gridSpan w:val="5"/>
          </w:tcPr>
          <w:p w14:paraId="77070BE4" w14:textId="4EE4C311" w:rsidR="00434D93" w:rsidRPr="00B54C81" w:rsidRDefault="00434D93" w:rsidP="00B54C81">
            <w:pPr>
              <w:pStyle w:val="GradientText"/>
              <w:jc w:val="both"/>
              <w:rPr>
                <w:sz w:val="160"/>
                <w:szCs w:val="160"/>
              </w:rPr>
            </w:pPr>
            <w:r>
              <w:rPr>
                <w:sz w:val="160"/>
                <w:szCs w:val="160"/>
              </w:rPr>
              <w:t xml:space="preserve">           </w:t>
            </w:r>
            <w:r w:rsidRPr="0021645B">
              <w:rPr>
                <w:noProof/>
                <w:sz w:val="160"/>
                <w:szCs w:val="160"/>
              </w:rPr>
              <w:t>Shooter</w:t>
            </w:r>
          </w:p>
        </w:tc>
      </w:tr>
      <w:tr w:rsidR="00434D93" w:rsidRPr="002870E8" w14:paraId="26CBE86A" w14:textId="77777777" w:rsidTr="000971C0">
        <w:trPr>
          <w:trHeight w:val="729"/>
        </w:trPr>
        <w:tc>
          <w:tcPr>
            <w:tcW w:w="14400" w:type="dxa"/>
            <w:gridSpan w:val="5"/>
          </w:tcPr>
          <w:p w14:paraId="55A14474" w14:textId="77777777" w:rsidR="00434D93" w:rsidRPr="002870E8" w:rsidRDefault="00434D93" w:rsidP="002870E8">
            <w:sdt>
              <w:sdtPr>
                <w:id w:val="-1007827895"/>
                <w:placeholder>
                  <w:docPart w:val="B8A76E066BC2D8438BD399E4AEADCAB7"/>
                </w:placeholder>
                <w:temporary/>
                <w:showingPlcHdr/>
                <w15:appearance w15:val="hidden"/>
              </w:sdtPr>
              <w:sdtContent>
                <w:r w:rsidRPr="002870E8">
                  <w:t>This certificate is awarded to</w:t>
                </w:r>
              </w:sdtContent>
            </w:sdt>
          </w:p>
        </w:tc>
      </w:tr>
      <w:tr w:rsidR="00434D93" w:rsidRPr="00794A59" w14:paraId="4D9D80FE" w14:textId="77777777" w:rsidTr="002870E8">
        <w:trPr>
          <w:trHeight w:val="1440"/>
        </w:trPr>
        <w:tc>
          <w:tcPr>
            <w:tcW w:w="14400" w:type="dxa"/>
            <w:gridSpan w:val="5"/>
          </w:tcPr>
          <w:p w14:paraId="779FEEEA" w14:textId="77777777" w:rsidR="00434D93" w:rsidRPr="00794A59" w:rsidRDefault="00434D93" w:rsidP="00794A59">
            <w:pPr>
              <w:pStyle w:val="Name"/>
            </w:pPr>
            <w:r w:rsidRPr="0021645B">
              <w:rPr>
                <w:noProof/>
              </w:rPr>
              <w:t>Purna Kamani</w:t>
            </w:r>
          </w:p>
        </w:tc>
      </w:tr>
      <w:tr w:rsidR="00434D93" w:rsidRPr="002870E8" w14:paraId="41CC3F59" w14:textId="77777777" w:rsidTr="000971C0">
        <w:trPr>
          <w:trHeight w:val="1080"/>
        </w:trPr>
        <w:tc>
          <w:tcPr>
            <w:tcW w:w="14400" w:type="dxa"/>
            <w:gridSpan w:val="5"/>
          </w:tcPr>
          <w:p w14:paraId="2E6A5F06" w14:textId="77777777" w:rsidR="00434D93" w:rsidRPr="002870E8" w:rsidRDefault="00434D93" w:rsidP="002870E8">
            <w:r>
              <w:t>Best Student at Darshan University!</w:t>
            </w:r>
          </w:p>
        </w:tc>
      </w:tr>
      <w:tr w:rsidR="00434D93" w:rsidRPr="007D2D09" w14:paraId="4DD9DC2A" w14:textId="77777777" w:rsidTr="00A6153A">
        <w:trPr>
          <w:trHeight w:val="960"/>
        </w:trPr>
        <w:tc>
          <w:tcPr>
            <w:tcW w:w="1170" w:type="dxa"/>
            <w:vMerge w:val="restart"/>
          </w:tcPr>
          <w:p w14:paraId="53A70ED3" w14:textId="77777777" w:rsidR="00434D93" w:rsidRPr="00680265" w:rsidRDefault="00434D93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4AF09828" w14:textId="77777777" w:rsidR="00434D93" w:rsidRPr="00680265" w:rsidRDefault="00434D93" w:rsidP="00A6153A">
            <w:pPr>
              <w:rPr>
                <w:color w:val="auto"/>
              </w:rPr>
            </w:pPr>
            <w:r w:rsidRPr="00680265">
              <w:rPr>
                <w:noProof/>
                <w:color w:val="auto"/>
                <w:lang w:val="en-AU" w:eastAsia="en-AU"/>
              </w:rPr>
              <w:drawing>
                <wp:inline distT="0" distB="0" distL="0" distR="0" wp14:anchorId="7D31F297" wp14:editId="003473AF">
                  <wp:extent cx="2121877" cy="304800"/>
                  <wp:effectExtent l="0" t="0" r="0" b="0"/>
                  <wp:docPr id="896190232" name="Graphic 896190232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Signature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320" cy="30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Merge w:val="restart"/>
          </w:tcPr>
          <w:p w14:paraId="0B0A18C4" w14:textId="77777777" w:rsidR="00434D93" w:rsidRPr="00680265" w:rsidRDefault="00434D93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1D64CFB4" w14:textId="77777777" w:rsidR="00434D93" w:rsidRPr="00794A59" w:rsidRDefault="00434D93" w:rsidP="00A6153A">
            <w:pPr>
              <w:pStyle w:val="Date"/>
            </w:pPr>
            <w:r w:rsidRPr="0021645B">
              <w:rPr>
                <w:noProof/>
              </w:rPr>
              <w:t>5/3/2026</w:t>
            </w:r>
          </w:p>
        </w:tc>
        <w:tc>
          <w:tcPr>
            <w:tcW w:w="1170" w:type="dxa"/>
            <w:vMerge w:val="restart"/>
          </w:tcPr>
          <w:p w14:paraId="3F80DE38" w14:textId="77777777" w:rsidR="00434D93" w:rsidRPr="007D2D09" w:rsidRDefault="00434D93" w:rsidP="002E135D">
            <w:pPr>
              <w:rPr>
                <w:color w:val="E7E6E6" w:themeColor="background2"/>
              </w:rPr>
            </w:pPr>
          </w:p>
        </w:tc>
      </w:tr>
      <w:tr w:rsidR="00434D93" w:rsidRPr="007D2D09" w14:paraId="5E3F304F" w14:textId="77777777" w:rsidTr="00794A59">
        <w:trPr>
          <w:trHeight w:val="576"/>
        </w:trPr>
        <w:tc>
          <w:tcPr>
            <w:tcW w:w="1170" w:type="dxa"/>
            <w:vMerge/>
          </w:tcPr>
          <w:p w14:paraId="39E01E96" w14:textId="77777777" w:rsidR="00434D93" w:rsidRPr="00680265" w:rsidRDefault="00434D93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14:paraId="66022679" w14:textId="77777777" w:rsidR="00434D93" w:rsidRPr="002870E8" w:rsidRDefault="00434D93" w:rsidP="00B54C81">
            <w:pPr>
              <w:tabs>
                <w:tab w:val="center" w:pos="2349"/>
                <w:tab w:val="left" w:pos="3474"/>
              </w:tabs>
              <w:jc w:val="left"/>
            </w:pPr>
            <w:r>
              <w:tab/>
            </w:r>
            <w:r w:rsidRPr="0021645B">
              <w:rPr>
                <w:noProof/>
              </w:rPr>
              <w:t>Prof.Gopi Sanghani</w:t>
            </w:r>
          </w:p>
        </w:tc>
        <w:tc>
          <w:tcPr>
            <w:tcW w:w="2700" w:type="dxa"/>
            <w:vMerge/>
          </w:tcPr>
          <w:p w14:paraId="7B8AE2D2" w14:textId="77777777" w:rsidR="00434D93" w:rsidRPr="00680265" w:rsidRDefault="00434D93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14:paraId="1A2C7D97" w14:textId="77777777" w:rsidR="00434D93" w:rsidRPr="002870E8" w:rsidRDefault="00434D93" w:rsidP="002870E8">
            <w:sdt>
              <w:sdtPr>
                <w:id w:val="-1950237695"/>
                <w:placeholder>
                  <w:docPart w:val="37AB3D9DFB84FF45960007D3218BB1B6"/>
                </w:placeholder>
                <w:temporary/>
                <w:showingPlcHdr/>
                <w15:appearance w15:val="hidden"/>
              </w:sdtPr>
              <w:sdtContent>
                <w:r w:rsidRPr="002870E8">
                  <w:t>Date</w:t>
                </w:r>
              </w:sdtContent>
            </w:sdt>
          </w:p>
        </w:tc>
        <w:tc>
          <w:tcPr>
            <w:tcW w:w="1170" w:type="dxa"/>
            <w:vMerge/>
          </w:tcPr>
          <w:p w14:paraId="37DAC187" w14:textId="77777777" w:rsidR="00434D93" w:rsidRPr="007D2D09" w:rsidRDefault="00434D93" w:rsidP="002E135D">
            <w:pPr>
              <w:rPr>
                <w:color w:val="E7E6E6" w:themeColor="background2"/>
              </w:rPr>
            </w:pPr>
          </w:p>
        </w:tc>
      </w:tr>
    </w:tbl>
    <w:p w14:paraId="392D1F7D" w14:textId="77777777" w:rsidR="00434D93" w:rsidRDefault="00434D93" w:rsidP="00725AAE">
      <w:pPr>
        <w:jc w:val="both"/>
        <w:rPr>
          <w:color w:val="E7E6E6" w:themeColor="background2"/>
        </w:rPr>
        <w:sectPr w:rsidR="00434D93" w:rsidSect="00434D93">
          <w:pgSz w:w="15840" w:h="12240" w:orient="landscape"/>
          <w:pgMar w:top="360" w:right="360" w:bottom="360" w:left="360" w:header="0" w:footer="0" w:gutter="0"/>
          <w:pgNumType w:start="1"/>
          <w:cols w:space="720"/>
          <w:docGrid w:linePitch="435"/>
        </w:sectPr>
      </w:pPr>
    </w:p>
    <w:p w14:paraId="131DE19E" w14:textId="77777777" w:rsidR="00434D93" w:rsidRPr="002870E8" w:rsidRDefault="00434D93" w:rsidP="000971C0">
      <w:pPr>
        <w:spacing w:before="0"/>
      </w:pPr>
      <w:r>
        <w:rPr>
          <w:noProof/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251667456" behindDoc="1" locked="1" layoutInCell="1" allowOverlap="1" wp14:anchorId="7746B88B" wp14:editId="6F22A0A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10058400" cy="7772400"/>
                <wp:effectExtent l="0" t="0" r="0" b="0"/>
                <wp:wrapNone/>
                <wp:docPr id="59713948" name="Group 59713948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7772400"/>
                          <a:chOff x="0" y="0"/>
                          <a:chExt cx="10058400" cy="7772400"/>
                        </a:xfrm>
                      </wpg:grpSpPr>
                      <wps:wsp>
                        <wps:cNvPr id="968039370" name="Rectangle 96803937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0058400" cy="777240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5715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910198" name="Rectangle 760910198"/>
                        <wps:cNvSpPr/>
                        <wps:spPr>
                          <a:xfrm>
                            <a:off x="558800" y="546100"/>
                            <a:ext cx="8915400" cy="665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7120981" name="Graphic 2127120981" descr="Decorative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05200" y="1219200"/>
                            <a:ext cx="3027680" cy="594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4C4AAB2" id="Group 59713948" o:spid="_x0000_s1026" alt="Decorative" style="position:absolute;margin-left:0;margin-top:0;width:11in;height:612pt;z-index:-251649024;mso-position-horizontal:center;mso-position-horizontal-relative:page;mso-position-vertical:center;mso-position-vertical-relative:page" coordsize="100584,77724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">
                <v:rect id="Rectangle 968039370" o:spid="_x0000_s1027" alt="&quot;&quot;" style="position:absolute;width:100584;height:777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" fillcolor="#f3a7a2 [3206]" stroked="f" strokeweight="45pt"/>
                <v:rect id="Rectangle 760910198" o:spid="_x0000_s1028" style="position:absolute;left:5588;top:5461;width:89154;height:665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" fillcolor="white [3212]" stroked="f" strokeweight="1pt"/>
                <v:shape id="Graphic 2127120981" o:spid="_x0000_s1029" type="#_x0000_t75" alt="Decorative" style="position:absolute;left:35052;top:12192;width:30276;height:594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">
                  <v:imagedata r:id="rId12" o:title="Decorative"/>
                </v:shape>
                <w10:wrap anchorx="page" anchory="page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1228"/>
        <w:gridCol w:w="4914"/>
        <w:gridCol w:w="2835"/>
        <w:gridCol w:w="4914"/>
        <w:gridCol w:w="1229"/>
      </w:tblGrid>
      <w:tr w:rsidR="00434D93" w:rsidRPr="00794A59" w14:paraId="510C4B75" w14:textId="77777777" w:rsidTr="00794A59">
        <w:trPr>
          <w:trHeight w:val="1962"/>
        </w:trPr>
        <w:tc>
          <w:tcPr>
            <w:tcW w:w="14400" w:type="dxa"/>
            <w:gridSpan w:val="5"/>
            <w:vAlign w:val="bottom"/>
          </w:tcPr>
          <w:p w14:paraId="7C6530C1" w14:textId="77777777" w:rsidR="00434D93" w:rsidRPr="00794A59" w:rsidRDefault="00434D93" w:rsidP="00794A59">
            <w:pPr>
              <w:pStyle w:val="TopTitle"/>
            </w:pPr>
            <w:r>
              <w:t>DU’S BEST</w:t>
            </w:r>
          </w:p>
        </w:tc>
      </w:tr>
      <w:tr w:rsidR="00434D93" w:rsidRPr="00794A59" w14:paraId="223CC413" w14:textId="77777777" w:rsidTr="000971C0">
        <w:trPr>
          <w:trHeight w:val="3060"/>
        </w:trPr>
        <w:tc>
          <w:tcPr>
            <w:tcW w:w="14400" w:type="dxa"/>
            <w:gridSpan w:val="5"/>
          </w:tcPr>
          <w:p w14:paraId="5FB79E32" w14:textId="5B39AE68" w:rsidR="00434D93" w:rsidRPr="00B54C81" w:rsidRDefault="00434D93" w:rsidP="00B54C81">
            <w:pPr>
              <w:pStyle w:val="GradientText"/>
              <w:jc w:val="both"/>
              <w:rPr>
                <w:sz w:val="160"/>
                <w:szCs w:val="160"/>
              </w:rPr>
            </w:pPr>
            <w:r>
              <w:rPr>
                <w:sz w:val="160"/>
                <w:szCs w:val="160"/>
              </w:rPr>
              <w:t xml:space="preserve">          </w:t>
            </w:r>
            <w:r w:rsidRPr="0021645B">
              <w:rPr>
                <w:noProof/>
                <w:sz w:val="160"/>
                <w:szCs w:val="160"/>
              </w:rPr>
              <w:t>Kabbadi</w:t>
            </w:r>
          </w:p>
        </w:tc>
      </w:tr>
      <w:tr w:rsidR="00434D93" w:rsidRPr="002870E8" w14:paraId="3BD2F9CE" w14:textId="77777777" w:rsidTr="000971C0">
        <w:trPr>
          <w:trHeight w:val="729"/>
        </w:trPr>
        <w:tc>
          <w:tcPr>
            <w:tcW w:w="14400" w:type="dxa"/>
            <w:gridSpan w:val="5"/>
          </w:tcPr>
          <w:p w14:paraId="103AD390" w14:textId="77777777" w:rsidR="00434D93" w:rsidRPr="002870E8" w:rsidRDefault="00434D93" w:rsidP="002870E8">
            <w:sdt>
              <w:sdtPr>
                <w:id w:val="-144431870"/>
                <w:placeholder>
                  <w:docPart w:val="D268444E3352594CB689BC6C082CC3D9"/>
                </w:placeholder>
                <w:temporary/>
                <w:showingPlcHdr/>
                <w15:appearance w15:val="hidden"/>
              </w:sdtPr>
              <w:sdtContent>
                <w:r w:rsidRPr="002870E8">
                  <w:t>This certificate is awarded to</w:t>
                </w:r>
              </w:sdtContent>
            </w:sdt>
          </w:p>
        </w:tc>
      </w:tr>
      <w:tr w:rsidR="00434D93" w:rsidRPr="00794A59" w14:paraId="75E1F966" w14:textId="77777777" w:rsidTr="002870E8">
        <w:trPr>
          <w:trHeight w:val="1440"/>
        </w:trPr>
        <w:tc>
          <w:tcPr>
            <w:tcW w:w="14400" w:type="dxa"/>
            <w:gridSpan w:val="5"/>
          </w:tcPr>
          <w:p w14:paraId="27C61A0C" w14:textId="77777777" w:rsidR="00434D93" w:rsidRPr="00794A59" w:rsidRDefault="00434D93" w:rsidP="00794A59">
            <w:pPr>
              <w:pStyle w:val="Name"/>
            </w:pPr>
            <w:r w:rsidRPr="0021645B">
              <w:rPr>
                <w:noProof/>
              </w:rPr>
              <w:t>Nisarg Markana</w:t>
            </w:r>
          </w:p>
        </w:tc>
      </w:tr>
      <w:tr w:rsidR="00434D93" w:rsidRPr="002870E8" w14:paraId="523832EE" w14:textId="77777777" w:rsidTr="000971C0">
        <w:trPr>
          <w:trHeight w:val="1080"/>
        </w:trPr>
        <w:tc>
          <w:tcPr>
            <w:tcW w:w="14400" w:type="dxa"/>
            <w:gridSpan w:val="5"/>
          </w:tcPr>
          <w:p w14:paraId="7929C359" w14:textId="77777777" w:rsidR="00434D93" w:rsidRPr="002870E8" w:rsidRDefault="00434D93" w:rsidP="002870E8">
            <w:r>
              <w:t>Best Student at Darshan University!</w:t>
            </w:r>
          </w:p>
        </w:tc>
      </w:tr>
      <w:tr w:rsidR="00434D93" w:rsidRPr="007D2D09" w14:paraId="12B818A8" w14:textId="77777777" w:rsidTr="00A6153A">
        <w:trPr>
          <w:trHeight w:val="960"/>
        </w:trPr>
        <w:tc>
          <w:tcPr>
            <w:tcW w:w="1170" w:type="dxa"/>
            <w:vMerge w:val="restart"/>
          </w:tcPr>
          <w:p w14:paraId="5106A934" w14:textId="77777777" w:rsidR="00434D93" w:rsidRPr="00680265" w:rsidRDefault="00434D93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07961A71" w14:textId="77777777" w:rsidR="00434D93" w:rsidRPr="00680265" w:rsidRDefault="00434D93" w:rsidP="00A6153A">
            <w:pPr>
              <w:rPr>
                <w:color w:val="auto"/>
              </w:rPr>
            </w:pPr>
            <w:r w:rsidRPr="00680265">
              <w:rPr>
                <w:noProof/>
                <w:color w:val="auto"/>
                <w:lang w:val="en-AU" w:eastAsia="en-AU"/>
              </w:rPr>
              <w:drawing>
                <wp:inline distT="0" distB="0" distL="0" distR="0" wp14:anchorId="1E7963E9" wp14:editId="31FA9B44">
                  <wp:extent cx="2121877" cy="304800"/>
                  <wp:effectExtent l="0" t="0" r="0" b="0"/>
                  <wp:docPr id="1174846425" name="Graphic 1174846425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Signature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320" cy="30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Merge w:val="restart"/>
          </w:tcPr>
          <w:p w14:paraId="24811FC5" w14:textId="77777777" w:rsidR="00434D93" w:rsidRPr="00680265" w:rsidRDefault="00434D93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08AC7D52" w14:textId="77777777" w:rsidR="00434D93" w:rsidRPr="00794A59" w:rsidRDefault="00434D93" w:rsidP="00A6153A">
            <w:pPr>
              <w:pStyle w:val="Date"/>
            </w:pPr>
            <w:r w:rsidRPr="0021645B">
              <w:rPr>
                <w:noProof/>
              </w:rPr>
              <w:t>3/6//27</w:t>
            </w:r>
          </w:p>
        </w:tc>
        <w:tc>
          <w:tcPr>
            <w:tcW w:w="1170" w:type="dxa"/>
            <w:vMerge w:val="restart"/>
          </w:tcPr>
          <w:p w14:paraId="5C506178" w14:textId="77777777" w:rsidR="00434D93" w:rsidRPr="007D2D09" w:rsidRDefault="00434D93" w:rsidP="002E135D">
            <w:pPr>
              <w:rPr>
                <w:color w:val="E7E6E6" w:themeColor="background2"/>
              </w:rPr>
            </w:pPr>
          </w:p>
        </w:tc>
      </w:tr>
      <w:tr w:rsidR="00434D93" w:rsidRPr="007D2D09" w14:paraId="7E2C51E7" w14:textId="77777777" w:rsidTr="00794A59">
        <w:trPr>
          <w:trHeight w:val="576"/>
        </w:trPr>
        <w:tc>
          <w:tcPr>
            <w:tcW w:w="1170" w:type="dxa"/>
            <w:vMerge/>
          </w:tcPr>
          <w:p w14:paraId="3B969343" w14:textId="77777777" w:rsidR="00434D93" w:rsidRPr="00680265" w:rsidRDefault="00434D93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14:paraId="1A9C4DF4" w14:textId="77777777" w:rsidR="00434D93" w:rsidRPr="002870E8" w:rsidRDefault="00434D93" w:rsidP="00B54C81">
            <w:pPr>
              <w:tabs>
                <w:tab w:val="center" w:pos="2349"/>
                <w:tab w:val="left" w:pos="3474"/>
              </w:tabs>
              <w:jc w:val="left"/>
            </w:pPr>
            <w:r>
              <w:tab/>
            </w:r>
            <w:r w:rsidRPr="0021645B">
              <w:rPr>
                <w:noProof/>
              </w:rPr>
              <w:t>Prof.Gopi Sanghani</w:t>
            </w:r>
          </w:p>
        </w:tc>
        <w:tc>
          <w:tcPr>
            <w:tcW w:w="2700" w:type="dxa"/>
            <w:vMerge/>
          </w:tcPr>
          <w:p w14:paraId="79675098" w14:textId="77777777" w:rsidR="00434D93" w:rsidRPr="00680265" w:rsidRDefault="00434D93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14:paraId="0B8BD7F3" w14:textId="77777777" w:rsidR="00434D93" w:rsidRPr="002870E8" w:rsidRDefault="00434D93" w:rsidP="002870E8">
            <w:sdt>
              <w:sdtPr>
                <w:id w:val="133300131"/>
                <w:placeholder>
                  <w:docPart w:val="249EA8853CDE5A4AA7E366E989CCD20C"/>
                </w:placeholder>
                <w:temporary/>
                <w:showingPlcHdr/>
                <w15:appearance w15:val="hidden"/>
              </w:sdtPr>
              <w:sdtContent>
                <w:r w:rsidRPr="002870E8">
                  <w:t>Date</w:t>
                </w:r>
              </w:sdtContent>
            </w:sdt>
          </w:p>
        </w:tc>
        <w:tc>
          <w:tcPr>
            <w:tcW w:w="1170" w:type="dxa"/>
            <w:vMerge/>
          </w:tcPr>
          <w:p w14:paraId="0EE83B01" w14:textId="77777777" w:rsidR="00434D93" w:rsidRPr="007D2D09" w:rsidRDefault="00434D93" w:rsidP="002E135D">
            <w:pPr>
              <w:rPr>
                <w:color w:val="E7E6E6" w:themeColor="background2"/>
              </w:rPr>
            </w:pPr>
          </w:p>
        </w:tc>
      </w:tr>
    </w:tbl>
    <w:p w14:paraId="054F0222" w14:textId="77777777" w:rsidR="00434D93" w:rsidRDefault="00434D93" w:rsidP="00725AAE">
      <w:pPr>
        <w:jc w:val="both"/>
        <w:rPr>
          <w:color w:val="E7E6E6" w:themeColor="background2"/>
        </w:rPr>
        <w:sectPr w:rsidR="00434D93" w:rsidSect="00434D93">
          <w:pgSz w:w="15840" w:h="12240" w:orient="landscape"/>
          <w:pgMar w:top="360" w:right="360" w:bottom="360" w:left="360" w:header="0" w:footer="0" w:gutter="0"/>
          <w:pgNumType w:start="1"/>
          <w:cols w:space="720"/>
          <w:docGrid w:linePitch="435"/>
        </w:sectPr>
      </w:pPr>
    </w:p>
    <w:p w14:paraId="43118587" w14:textId="77777777" w:rsidR="00434D93" w:rsidRPr="007D2D09" w:rsidRDefault="00434D93" w:rsidP="00725AAE">
      <w:pPr>
        <w:jc w:val="both"/>
        <w:rPr>
          <w:color w:val="E7E6E6" w:themeColor="background2"/>
        </w:rPr>
      </w:pPr>
    </w:p>
    <w:sectPr w:rsidR="00434D93" w:rsidRPr="007D2D09" w:rsidSect="00434D93">
      <w:type w:val="continuous"/>
      <w:pgSz w:w="15840" w:h="12240" w:orient="landscape"/>
      <w:pgMar w:top="360" w:right="360" w:bottom="360" w:left="360" w:header="0" w:footer="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94A91C" w14:textId="77777777" w:rsidR="007607FA" w:rsidRDefault="007607FA" w:rsidP="0063337F">
      <w:r>
        <w:separator/>
      </w:r>
    </w:p>
  </w:endnote>
  <w:endnote w:type="continuationSeparator" w:id="0">
    <w:p w14:paraId="04C236A4" w14:textId="77777777" w:rsidR="007607FA" w:rsidRDefault="007607FA" w:rsidP="00633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7A2C3E" w14:textId="77777777" w:rsidR="007607FA" w:rsidRDefault="007607FA" w:rsidP="0063337F">
      <w:r>
        <w:separator/>
      </w:r>
    </w:p>
  </w:footnote>
  <w:footnote w:type="continuationSeparator" w:id="0">
    <w:p w14:paraId="3EE04AB2" w14:textId="77777777" w:rsidR="007607FA" w:rsidRDefault="007607FA" w:rsidP="00633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7C"/>
    <w:multiLevelType w:val="singleLevel"/>
    <w:tmpl w:val="19A8A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1">
    <w:nsid w:val="FFFFFF7D"/>
    <w:multiLevelType w:val="singleLevel"/>
    <w:tmpl w:val="15EE9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1">
    <w:nsid w:val="FFFFFF7E"/>
    <w:multiLevelType w:val="singleLevel"/>
    <w:tmpl w:val="C172A7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1">
    <w:nsid w:val="FFFFFF7F"/>
    <w:multiLevelType w:val="singleLevel"/>
    <w:tmpl w:val="F0F4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1">
    <w:nsid w:val="FFFFFF80"/>
    <w:multiLevelType w:val="singleLevel"/>
    <w:tmpl w:val="2C2623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1">
    <w:nsid w:val="FFFFFF81"/>
    <w:multiLevelType w:val="singleLevel"/>
    <w:tmpl w:val="0E9CFC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1">
    <w:nsid w:val="FFFFFF82"/>
    <w:multiLevelType w:val="singleLevel"/>
    <w:tmpl w:val="9F1CA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1">
    <w:nsid w:val="FFFFFF83"/>
    <w:multiLevelType w:val="singleLevel"/>
    <w:tmpl w:val="AB6E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1">
    <w:nsid w:val="FFFFFF88"/>
    <w:multiLevelType w:val="singleLevel"/>
    <w:tmpl w:val="F0908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1">
    <w:nsid w:val="FFFFFF89"/>
    <w:multiLevelType w:val="singleLevel"/>
    <w:tmpl w:val="D5F0D9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3065688">
    <w:abstractNumId w:val="9"/>
  </w:num>
  <w:num w:numId="2" w16cid:durableId="1148939707">
    <w:abstractNumId w:val="7"/>
  </w:num>
  <w:num w:numId="3" w16cid:durableId="2069378774">
    <w:abstractNumId w:val="6"/>
  </w:num>
  <w:num w:numId="4" w16cid:durableId="1580365072">
    <w:abstractNumId w:val="5"/>
  </w:num>
  <w:num w:numId="5" w16cid:durableId="833452485">
    <w:abstractNumId w:val="4"/>
  </w:num>
  <w:num w:numId="6" w16cid:durableId="1270430982">
    <w:abstractNumId w:val="8"/>
  </w:num>
  <w:num w:numId="7" w16cid:durableId="636689250">
    <w:abstractNumId w:val="3"/>
  </w:num>
  <w:num w:numId="8" w16cid:durableId="1652833536">
    <w:abstractNumId w:val="2"/>
  </w:num>
  <w:num w:numId="9" w16cid:durableId="1382710663">
    <w:abstractNumId w:val="1"/>
  </w:num>
  <w:num w:numId="10" w16cid:durableId="86735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D3"/>
    <w:rsid w:val="000355F0"/>
    <w:rsid w:val="00043414"/>
    <w:rsid w:val="00051D91"/>
    <w:rsid w:val="00054A0C"/>
    <w:rsid w:val="00056200"/>
    <w:rsid w:val="0009289D"/>
    <w:rsid w:val="00094509"/>
    <w:rsid w:val="000971C0"/>
    <w:rsid w:val="000C5638"/>
    <w:rsid w:val="000C68ED"/>
    <w:rsid w:val="000D17BC"/>
    <w:rsid w:val="000D2FB9"/>
    <w:rsid w:val="000D4898"/>
    <w:rsid w:val="001005CA"/>
    <w:rsid w:val="001149FA"/>
    <w:rsid w:val="00123ABE"/>
    <w:rsid w:val="001570FA"/>
    <w:rsid w:val="00167947"/>
    <w:rsid w:val="00180EB7"/>
    <w:rsid w:val="001B21E0"/>
    <w:rsid w:val="001C337A"/>
    <w:rsid w:val="001C4708"/>
    <w:rsid w:val="001D04F4"/>
    <w:rsid w:val="001E1B0B"/>
    <w:rsid w:val="001E2F0F"/>
    <w:rsid w:val="001F218F"/>
    <w:rsid w:val="002079BB"/>
    <w:rsid w:val="00240A49"/>
    <w:rsid w:val="002450E3"/>
    <w:rsid w:val="00250AD0"/>
    <w:rsid w:val="0025288E"/>
    <w:rsid w:val="00263FA5"/>
    <w:rsid w:val="0027790D"/>
    <w:rsid w:val="002802BA"/>
    <w:rsid w:val="00281903"/>
    <w:rsid w:val="00284B6C"/>
    <w:rsid w:val="00285D93"/>
    <w:rsid w:val="002870E8"/>
    <w:rsid w:val="00290139"/>
    <w:rsid w:val="0029096F"/>
    <w:rsid w:val="002B0798"/>
    <w:rsid w:val="002B75C7"/>
    <w:rsid w:val="002C43D9"/>
    <w:rsid w:val="002D0F55"/>
    <w:rsid w:val="002E135D"/>
    <w:rsid w:val="002F7632"/>
    <w:rsid w:val="0031150A"/>
    <w:rsid w:val="00323102"/>
    <w:rsid w:val="00345A71"/>
    <w:rsid w:val="00363B7D"/>
    <w:rsid w:val="0039239E"/>
    <w:rsid w:val="00393F9F"/>
    <w:rsid w:val="0039472F"/>
    <w:rsid w:val="003A68D3"/>
    <w:rsid w:val="003B7AE1"/>
    <w:rsid w:val="003C442B"/>
    <w:rsid w:val="003D3BA0"/>
    <w:rsid w:val="003D4E20"/>
    <w:rsid w:val="003E089A"/>
    <w:rsid w:val="003F1E9F"/>
    <w:rsid w:val="00434D93"/>
    <w:rsid w:val="0045039F"/>
    <w:rsid w:val="00490EB0"/>
    <w:rsid w:val="004B27B6"/>
    <w:rsid w:val="00504347"/>
    <w:rsid w:val="00512035"/>
    <w:rsid w:val="00513B92"/>
    <w:rsid w:val="00520D7E"/>
    <w:rsid w:val="005411C0"/>
    <w:rsid w:val="005439FF"/>
    <w:rsid w:val="00547972"/>
    <w:rsid w:val="00551E0B"/>
    <w:rsid w:val="005643D6"/>
    <w:rsid w:val="005B4033"/>
    <w:rsid w:val="005C19AD"/>
    <w:rsid w:val="005D7A67"/>
    <w:rsid w:val="005F268C"/>
    <w:rsid w:val="00610DCC"/>
    <w:rsid w:val="0063337F"/>
    <w:rsid w:val="00642BDF"/>
    <w:rsid w:val="00643048"/>
    <w:rsid w:val="00654701"/>
    <w:rsid w:val="00662A45"/>
    <w:rsid w:val="00680265"/>
    <w:rsid w:val="0068131F"/>
    <w:rsid w:val="00692A9F"/>
    <w:rsid w:val="006C4BC5"/>
    <w:rsid w:val="006D26AD"/>
    <w:rsid w:val="006F127A"/>
    <w:rsid w:val="006F31C7"/>
    <w:rsid w:val="00700482"/>
    <w:rsid w:val="00725812"/>
    <w:rsid w:val="00725AAE"/>
    <w:rsid w:val="00727157"/>
    <w:rsid w:val="007607FA"/>
    <w:rsid w:val="0076651E"/>
    <w:rsid w:val="00794A59"/>
    <w:rsid w:val="007A1CAD"/>
    <w:rsid w:val="007B71F3"/>
    <w:rsid w:val="007D1BB2"/>
    <w:rsid w:val="007D2D09"/>
    <w:rsid w:val="007D365B"/>
    <w:rsid w:val="007D3EE3"/>
    <w:rsid w:val="007E537E"/>
    <w:rsid w:val="00805ACA"/>
    <w:rsid w:val="00811585"/>
    <w:rsid w:val="008171BD"/>
    <w:rsid w:val="0084519B"/>
    <w:rsid w:val="00845798"/>
    <w:rsid w:val="00866B9C"/>
    <w:rsid w:val="00872785"/>
    <w:rsid w:val="0087594A"/>
    <w:rsid w:val="00876327"/>
    <w:rsid w:val="0088266D"/>
    <w:rsid w:val="00885D9F"/>
    <w:rsid w:val="00887AF6"/>
    <w:rsid w:val="00897390"/>
    <w:rsid w:val="008B61DA"/>
    <w:rsid w:val="008F392C"/>
    <w:rsid w:val="00905755"/>
    <w:rsid w:val="00927D08"/>
    <w:rsid w:val="00937F18"/>
    <w:rsid w:val="00941A00"/>
    <w:rsid w:val="00941D7F"/>
    <w:rsid w:val="00947213"/>
    <w:rsid w:val="00957DE5"/>
    <w:rsid w:val="00965716"/>
    <w:rsid w:val="00977102"/>
    <w:rsid w:val="00980189"/>
    <w:rsid w:val="0098529C"/>
    <w:rsid w:val="0099369E"/>
    <w:rsid w:val="009C1CEC"/>
    <w:rsid w:val="009C3201"/>
    <w:rsid w:val="00A02DE4"/>
    <w:rsid w:val="00A53FEC"/>
    <w:rsid w:val="00A6153A"/>
    <w:rsid w:val="00A87F9F"/>
    <w:rsid w:val="00AD4E2E"/>
    <w:rsid w:val="00AE2EC2"/>
    <w:rsid w:val="00B11C09"/>
    <w:rsid w:val="00B206D2"/>
    <w:rsid w:val="00B2207A"/>
    <w:rsid w:val="00B2570C"/>
    <w:rsid w:val="00B3117C"/>
    <w:rsid w:val="00B46355"/>
    <w:rsid w:val="00B4642D"/>
    <w:rsid w:val="00B478B9"/>
    <w:rsid w:val="00B51FB4"/>
    <w:rsid w:val="00B54C81"/>
    <w:rsid w:val="00B809F5"/>
    <w:rsid w:val="00B86C70"/>
    <w:rsid w:val="00BA4851"/>
    <w:rsid w:val="00BA67D5"/>
    <w:rsid w:val="00BB0EBB"/>
    <w:rsid w:val="00BC7F8F"/>
    <w:rsid w:val="00BD4307"/>
    <w:rsid w:val="00BF02F6"/>
    <w:rsid w:val="00C05755"/>
    <w:rsid w:val="00C526C7"/>
    <w:rsid w:val="00C561ED"/>
    <w:rsid w:val="00C56A6B"/>
    <w:rsid w:val="00C60958"/>
    <w:rsid w:val="00C60D5C"/>
    <w:rsid w:val="00C73345"/>
    <w:rsid w:val="00C94F56"/>
    <w:rsid w:val="00CE79C3"/>
    <w:rsid w:val="00D04FCB"/>
    <w:rsid w:val="00D16F2A"/>
    <w:rsid w:val="00D348BA"/>
    <w:rsid w:val="00D426B1"/>
    <w:rsid w:val="00D42C5C"/>
    <w:rsid w:val="00D43D24"/>
    <w:rsid w:val="00D602A2"/>
    <w:rsid w:val="00D73EE5"/>
    <w:rsid w:val="00D749A9"/>
    <w:rsid w:val="00D8518F"/>
    <w:rsid w:val="00E16C59"/>
    <w:rsid w:val="00E30C99"/>
    <w:rsid w:val="00E377C4"/>
    <w:rsid w:val="00E56B70"/>
    <w:rsid w:val="00E60BC2"/>
    <w:rsid w:val="00E85947"/>
    <w:rsid w:val="00E942A1"/>
    <w:rsid w:val="00EA3A4F"/>
    <w:rsid w:val="00EC4978"/>
    <w:rsid w:val="00ED08F6"/>
    <w:rsid w:val="00EE6021"/>
    <w:rsid w:val="00EE794B"/>
    <w:rsid w:val="00F00D0E"/>
    <w:rsid w:val="00F12772"/>
    <w:rsid w:val="00F47A3A"/>
    <w:rsid w:val="00F719B0"/>
    <w:rsid w:val="00F81F5E"/>
    <w:rsid w:val="00FA18EC"/>
    <w:rsid w:val="00FA2C17"/>
    <w:rsid w:val="00FC5F2E"/>
    <w:rsid w:val="00FC6359"/>
    <w:rsid w:val="00FD183F"/>
    <w:rsid w:val="00FF7456"/>
    <w:rsid w:val="06817AE7"/>
    <w:rsid w:val="16772695"/>
    <w:rsid w:val="244DAEFC"/>
    <w:rsid w:val="247A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72E51"/>
  <w15:chartTrackingRefBased/>
  <w15:docId w15:val="{4BC0D667-97A9-F743-B3C2-843BF53B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8595B" w:themeColor="accent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EB7"/>
    <w:pPr>
      <w:spacing w:before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unhideWhenUsed/>
    <w:qFormat/>
    <w:rsid w:val="00C73345"/>
    <w:rPr>
      <w:color w:val="2A82C1" w:themeColor="accent5"/>
      <w:sz w:val="40"/>
    </w:rPr>
  </w:style>
  <w:style w:type="character" w:customStyle="1" w:styleId="DateChar">
    <w:name w:val="Date Char"/>
    <w:basedOn w:val="DefaultParagraphFont"/>
    <w:link w:val="Date"/>
    <w:uiPriority w:val="99"/>
    <w:rsid w:val="00C73345"/>
    <w:rPr>
      <w:color w:val="2A82C1" w:themeColor="accent5"/>
      <w:sz w:val="40"/>
    </w:rPr>
  </w:style>
  <w:style w:type="paragraph" w:styleId="Header">
    <w:name w:val="header"/>
    <w:basedOn w:val="Normal"/>
    <w:link w:val="HeaderChar"/>
    <w:uiPriority w:val="99"/>
    <w:unhideWhenUsed/>
    <w:rsid w:val="0063337F"/>
    <w:pPr>
      <w:tabs>
        <w:tab w:val="center" w:pos="4680"/>
        <w:tab w:val="right" w:pos="9360"/>
      </w:tabs>
    </w:pPr>
  </w:style>
  <w:style w:type="paragraph" w:customStyle="1" w:styleId="GradientText">
    <w:name w:val="Gradient Text"/>
    <w:basedOn w:val="Normal"/>
    <w:next w:val="Normal"/>
    <w:link w:val="GradientTextChar"/>
    <w:uiPriority w:val="99"/>
    <w:qFormat/>
    <w:rsid w:val="000971C0"/>
    <w:pPr>
      <w:spacing w:before="0"/>
    </w:pPr>
    <w:rPr>
      <w:rFonts w:asciiTheme="majorHAnsi" w:hAnsiTheme="majorHAnsi"/>
      <w:b/>
      <w:color w:val="F59370" w:themeColor="accent2"/>
      <w:sz w:val="240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Name">
    <w:name w:val="Name"/>
    <w:basedOn w:val="Normal"/>
    <w:next w:val="Normal"/>
    <w:uiPriority w:val="99"/>
    <w:qFormat/>
    <w:rsid w:val="000355F0"/>
    <w:rPr>
      <w:rFonts w:asciiTheme="majorHAnsi" w:hAnsiTheme="majorHAnsi"/>
      <w:b/>
      <w:sz w:val="96"/>
      <w:szCs w:val="52"/>
    </w:rPr>
  </w:style>
  <w:style w:type="character" w:customStyle="1" w:styleId="GradientTextChar">
    <w:name w:val="Gradient Text Char"/>
    <w:basedOn w:val="DefaultParagraphFont"/>
    <w:link w:val="GradientText"/>
    <w:uiPriority w:val="99"/>
    <w:rsid w:val="000971C0"/>
    <w:rPr>
      <w:rFonts w:asciiTheme="majorHAnsi" w:hAnsiTheme="majorHAnsi"/>
      <w:b/>
      <w:color w:val="F59370" w:themeColor="accent2"/>
      <w:sz w:val="240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TopTitle">
    <w:name w:val="Top Title"/>
    <w:basedOn w:val="Normal"/>
    <w:next w:val="Normal"/>
    <w:qFormat/>
    <w:rsid w:val="000971C0"/>
    <w:pPr>
      <w:spacing w:before="0"/>
    </w:pPr>
    <w:rPr>
      <w:bCs/>
      <w:sz w:val="56"/>
      <w:szCs w:val="44"/>
    </w:rPr>
  </w:style>
  <w:style w:type="character" w:styleId="PlaceholderText">
    <w:name w:val="Placeholder Text"/>
    <w:basedOn w:val="DefaultParagraphFont"/>
    <w:uiPriority w:val="99"/>
    <w:semiHidden/>
    <w:rsid w:val="00794A59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3337F"/>
  </w:style>
  <w:style w:type="paragraph" w:styleId="Footer">
    <w:name w:val="footer"/>
    <w:basedOn w:val="Normal"/>
    <w:link w:val="FooterChar"/>
    <w:uiPriority w:val="99"/>
    <w:unhideWhenUsed/>
    <w:rsid w:val="006333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r.aniruddh/Library/Containers/com.microsoft.Word/Data/Library/Application%20Support/Microsoft/Office/16.0/DTS/Search/%7bB17CDCC6-7934-BE4B-A9FE-7B08CE471522%7dtf1000212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18508E6E0BBE44692636C24CCC26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E93B4-6951-D948-AA65-F64080F290DB}"/>
      </w:docPartPr>
      <w:docPartBody>
        <w:p w:rsidR="00000000" w:rsidRDefault="00850955" w:rsidP="00850955">
          <w:pPr>
            <w:pStyle w:val="318508E6E0BBE44692636C24CCC26434"/>
          </w:pPr>
          <w:r w:rsidRPr="002870E8">
            <w:t>This certificate is awarded to</w:t>
          </w:r>
        </w:p>
      </w:docPartBody>
    </w:docPart>
    <w:docPart>
      <w:docPartPr>
        <w:name w:val="EDDBA218A3FA3E44882DB7D36E03B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6EEAA-B789-4945-A034-4B6344515BBF}"/>
      </w:docPartPr>
      <w:docPartBody>
        <w:p w:rsidR="00000000" w:rsidRDefault="00850955" w:rsidP="00850955">
          <w:pPr>
            <w:pStyle w:val="EDDBA218A3FA3E44882DB7D36E03BC9B"/>
          </w:pPr>
          <w:r w:rsidRPr="002870E8">
            <w:t>Date</w:t>
          </w:r>
        </w:p>
      </w:docPartBody>
    </w:docPart>
    <w:docPart>
      <w:docPartPr>
        <w:name w:val="2A686C8867C618489FBD256EA0DBA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C6D12-CF7A-0746-919C-D9B1E3C9F54B}"/>
      </w:docPartPr>
      <w:docPartBody>
        <w:p w:rsidR="00000000" w:rsidRDefault="00850955" w:rsidP="00850955">
          <w:pPr>
            <w:pStyle w:val="2A686C8867C618489FBD256EA0DBADCF"/>
          </w:pPr>
          <w:r w:rsidRPr="002870E8">
            <w:t>This certificate is awarded to</w:t>
          </w:r>
        </w:p>
      </w:docPartBody>
    </w:docPart>
    <w:docPart>
      <w:docPartPr>
        <w:name w:val="2C7EC1F06CBEC740879982B9128D8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1F9EC-1D53-E349-8D39-21251AA6F6A6}"/>
      </w:docPartPr>
      <w:docPartBody>
        <w:p w:rsidR="00000000" w:rsidRDefault="00850955" w:rsidP="00850955">
          <w:pPr>
            <w:pStyle w:val="2C7EC1F06CBEC740879982B9128D8ED7"/>
          </w:pPr>
          <w:r w:rsidRPr="002870E8">
            <w:t>Date</w:t>
          </w:r>
        </w:p>
      </w:docPartBody>
    </w:docPart>
    <w:docPart>
      <w:docPartPr>
        <w:name w:val="52C0279B2F653B45B3ACF9F48446A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C4C63-EA1C-AD4E-B270-9BA25EFC8C5B}"/>
      </w:docPartPr>
      <w:docPartBody>
        <w:p w:rsidR="00000000" w:rsidRDefault="00850955" w:rsidP="00850955">
          <w:pPr>
            <w:pStyle w:val="52C0279B2F653B45B3ACF9F48446A59F"/>
          </w:pPr>
          <w:r w:rsidRPr="002870E8">
            <w:t>This certificate is awarded to</w:t>
          </w:r>
        </w:p>
      </w:docPartBody>
    </w:docPart>
    <w:docPart>
      <w:docPartPr>
        <w:name w:val="8FB6B8C647E93D418F811FA9A2151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4BDA8-4DBD-1248-BFE7-5C3A7AD4DD55}"/>
      </w:docPartPr>
      <w:docPartBody>
        <w:p w:rsidR="00000000" w:rsidRDefault="00850955" w:rsidP="00850955">
          <w:pPr>
            <w:pStyle w:val="8FB6B8C647E93D418F811FA9A2151E48"/>
          </w:pPr>
          <w:r w:rsidRPr="002870E8">
            <w:t>Date</w:t>
          </w:r>
        </w:p>
      </w:docPartBody>
    </w:docPart>
    <w:docPart>
      <w:docPartPr>
        <w:name w:val="B8A76E066BC2D8438BD399E4AEADC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27CE3-0B23-1B42-9C87-97D8D3E01FFC}"/>
      </w:docPartPr>
      <w:docPartBody>
        <w:p w:rsidR="00000000" w:rsidRDefault="00850955" w:rsidP="00850955">
          <w:pPr>
            <w:pStyle w:val="B8A76E066BC2D8438BD399E4AEADCAB7"/>
          </w:pPr>
          <w:r w:rsidRPr="002870E8">
            <w:t>This certificate is awarded to</w:t>
          </w:r>
        </w:p>
      </w:docPartBody>
    </w:docPart>
    <w:docPart>
      <w:docPartPr>
        <w:name w:val="37AB3D9DFB84FF45960007D3218BB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FD5B8-0936-8649-B055-69B43BFE9967}"/>
      </w:docPartPr>
      <w:docPartBody>
        <w:p w:rsidR="00000000" w:rsidRDefault="00850955" w:rsidP="00850955">
          <w:pPr>
            <w:pStyle w:val="37AB3D9DFB84FF45960007D3218BB1B6"/>
          </w:pPr>
          <w:r w:rsidRPr="002870E8">
            <w:t>Date</w:t>
          </w:r>
        </w:p>
      </w:docPartBody>
    </w:docPart>
    <w:docPart>
      <w:docPartPr>
        <w:name w:val="D268444E3352594CB689BC6C082C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23B0D-77E6-2242-9548-FFA22FD80C45}"/>
      </w:docPartPr>
      <w:docPartBody>
        <w:p w:rsidR="00000000" w:rsidRDefault="00850955" w:rsidP="00850955">
          <w:pPr>
            <w:pStyle w:val="D268444E3352594CB689BC6C082CC3D9"/>
          </w:pPr>
          <w:r w:rsidRPr="002870E8">
            <w:t>This certificate is awarded to</w:t>
          </w:r>
        </w:p>
      </w:docPartBody>
    </w:docPart>
    <w:docPart>
      <w:docPartPr>
        <w:name w:val="249EA8853CDE5A4AA7E366E989CCD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FC195-B7F9-9D4A-BB2A-C460BC38396D}"/>
      </w:docPartPr>
      <w:docPartBody>
        <w:p w:rsidR="00000000" w:rsidRDefault="00850955" w:rsidP="00850955">
          <w:pPr>
            <w:pStyle w:val="249EA8853CDE5A4AA7E366E989CCD20C"/>
          </w:pPr>
          <w:r w:rsidRPr="002870E8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55"/>
    <w:rsid w:val="00850955"/>
    <w:rsid w:val="0088266D"/>
    <w:rsid w:val="00DB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8508E6E0BBE44692636C24CCC26434">
    <w:name w:val="318508E6E0BBE44692636C24CCC26434"/>
    <w:rsid w:val="00850955"/>
  </w:style>
  <w:style w:type="paragraph" w:customStyle="1" w:styleId="EDDBA218A3FA3E44882DB7D36E03BC9B">
    <w:name w:val="EDDBA218A3FA3E44882DB7D36E03BC9B"/>
    <w:rsid w:val="00850955"/>
  </w:style>
  <w:style w:type="paragraph" w:customStyle="1" w:styleId="2A686C8867C618489FBD256EA0DBADCF">
    <w:name w:val="2A686C8867C618489FBD256EA0DBADCF"/>
    <w:rsid w:val="00850955"/>
  </w:style>
  <w:style w:type="paragraph" w:customStyle="1" w:styleId="2C7EC1F06CBEC740879982B9128D8ED7">
    <w:name w:val="2C7EC1F06CBEC740879982B9128D8ED7"/>
    <w:rsid w:val="00850955"/>
  </w:style>
  <w:style w:type="paragraph" w:customStyle="1" w:styleId="52C0279B2F653B45B3ACF9F48446A59F">
    <w:name w:val="52C0279B2F653B45B3ACF9F48446A59F"/>
    <w:rsid w:val="00850955"/>
  </w:style>
  <w:style w:type="paragraph" w:customStyle="1" w:styleId="8FB6B8C647E93D418F811FA9A2151E48">
    <w:name w:val="8FB6B8C647E93D418F811FA9A2151E48"/>
    <w:rsid w:val="00850955"/>
  </w:style>
  <w:style w:type="paragraph" w:customStyle="1" w:styleId="B8A76E066BC2D8438BD399E4AEADCAB7">
    <w:name w:val="B8A76E066BC2D8438BD399E4AEADCAB7"/>
    <w:rsid w:val="00850955"/>
  </w:style>
  <w:style w:type="paragraph" w:customStyle="1" w:styleId="37AB3D9DFB84FF45960007D3218BB1B6">
    <w:name w:val="37AB3D9DFB84FF45960007D3218BB1B6"/>
    <w:rsid w:val="00850955"/>
  </w:style>
  <w:style w:type="paragraph" w:customStyle="1" w:styleId="D268444E3352594CB689BC6C082CC3D9">
    <w:name w:val="D268444E3352594CB689BC6C082CC3D9"/>
    <w:rsid w:val="00850955"/>
  </w:style>
  <w:style w:type="paragraph" w:customStyle="1" w:styleId="249EA8853CDE5A4AA7E366E989CCD20C">
    <w:name w:val="249EA8853CDE5A4AA7E366E989CCD20C"/>
    <w:rsid w:val="008509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orld's Best Certificat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DE0D5"/>
      </a:accent1>
      <a:accent2>
        <a:srgbClr val="F59370"/>
      </a:accent2>
      <a:accent3>
        <a:srgbClr val="F3A7A2"/>
      </a:accent3>
      <a:accent4>
        <a:srgbClr val="DFA24E"/>
      </a:accent4>
      <a:accent5>
        <a:srgbClr val="2A82C1"/>
      </a:accent5>
      <a:accent6>
        <a:srgbClr val="58595B"/>
      </a:accent6>
      <a:hlink>
        <a:srgbClr val="0563C1"/>
      </a:hlink>
      <a:folHlink>
        <a:srgbClr val="954F72"/>
      </a:folHlink>
    </a:clrScheme>
    <a:fontScheme name="Custom 46">
      <a:majorFont>
        <a:latin typeface="Rockwell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F51B671-64D6-4931-B797-19AB580DC1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EED1A5-4E9C-4C0B-A2EE-06310897CF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18E61B-D4F8-4463-AF8F-0FCF90F113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World's best award certificate.dotx</Template>
  <TotalTime>1</TotalTime>
  <Pages>5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Parmar Aniruddh</dc:creator>
  <cp:keywords/>
  <dc:description/>
  <cp:lastModifiedBy>Aniruddh Parmar</cp:lastModifiedBy>
  <cp:revision>1</cp:revision>
  <dcterms:created xsi:type="dcterms:W3CDTF">2025-07-11T07:55:00Z</dcterms:created>
  <dcterms:modified xsi:type="dcterms:W3CDTF">2025-07-11T07:56:00Z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