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1D1DA" w14:textId="77777777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00F083A2" wp14:editId="25F67D5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121920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DA7E10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&#13;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&#13;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&#13;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5052;top:12192;width:30276;height:59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&#13;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71EAED2A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2CFC9B9F" w14:textId="2FF1E484" w:rsidR="002E135D" w:rsidRPr="00794A59" w:rsidRDefault="006D26AD" w:rsidP="00794A59">
            <w:pPr>
              <w:pStyle w:val="TopTitle"/>
            </w:pPr>
            <w:r>
              <w:t>DU’S BEST</w:t>
            </w:r>
          </w:p>
        </w:tc>
      </w:tr>
      <w:tr w:rsidR="00794A59" w:rsidRPr="00794A59" w14:paraId="000F5E51" w14:textId="77777777" w:rsidTr="000971C0">
        <w:trPr>
          <w:trHeight w:val="3060"/>
        </w:trPr>
        <w:tc>
          <w:tcPr>
            <w:tcW w:w="14400" w:type="dxa"/>
            <w:gridSpan w:val="5"/>
          </w:tcPr>
          <w:p w14:paraId="5C994C42" w14:textId="224DD3BA" w:rsidR="00B51FB4" w:rsidRPr="00B54C81" w:rsidRDefault="006D26AD" w:rsidP="00B54C81">
            <w:pPr>
              <w:pStyle w:val="GradientText"/>
              <w:jc w:val="both"/>
              <w:rPr>
                <w:sz w:val="160"/>
                <w:szCs w:val="160"/>
              </w:rPr>
            </w:pPr>
            <w:r>
              <w:rPr>
                <w:sz w:val="160"/>
                <w:szCs w:val="160"/>
              </w:rPr>
              <w:t xml:space="preserve">          </w:t>
            </w:r>
            <w:r>
              <w:rPr>
                <w:sz w:val="160"/>
                <w:szCs w:val="160"/>
              </w:rPr>
              <w:fldChar w:fldCharType="begin"/>
            </w:r>
            <w:r>
              <w:rPr>
                <w:sz w:val="160"/>
                <w:szCs w:val="160"/>
              </w:rPr>
              <w:instrText xml:space="preserve"> MERGEFIELD Award </w:instrText>
            </w:r>
            <w:r>
              <w:rPr>
                <w:sz w:val="160"/>
                <w:szCs w:val="160"/>
              </w:rPr>
              <w:fldChar w:fldCharType="separate"/>
            </w:r>
            <w:r>
              <w:rPr>
                <w:noProof/>
                <w:sz w:val="160"/>
                <w:szCs w:val="160"/>
              </w:rPr>
              <w:t>«Award»</w:t>
            </w:r>
            <w:r>
              <w:rPr>
                <w:sz w:val="160"/>
                <w:szCs w:val="160"/>
              </w:rPr>
              <w:fldChar w:fldCharType="end"/>
            </w:r>
          </w:p>
        </w:tc>
      </w:tr>
      <w:tr w:rsidR="007D2D09" w:rsidRPr="002870E8" w14:paraId="27A1306A" w14:textId="77777777" w:rsidTr="000971C0">
        <w:trPr>
          <w:trHeight w:val="729"/>
        </w:trPr>
        <w:tc>
          <w:tcPr>
            <w:tcW w:w="14400" w:type="dxa"/>
            <w:gridSpan w:val="5"/>
          </w:tcPr>
          <w:p w14:paraId="68A1F0D6" w14:textId="77777777" w:rsidR="002E135D" w:rsidRPr="002870E8" w:rsidRDefault="006D26AD" w:rsidP="002870E8">
            <w:sdt>
              <w:sdtPr>
                <w:id w:val="-1443455048"/>
                <w:placeholder>
                  <w:docPart w:val="1FE5264A9872554BB6BFB7E8795C5C0A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This certificate is awarded to</w:t>
                </w:r>
              </w:sdtContent>
            </w:sdt>
          </w:p>
        </w:tc>
      </w:tr>
      <w:tr w:rsidR="007D2D09" w:rsidRPr="00794A59" w14:paraId="245D5BEE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6DCB1E7C" w14:textId="377754BC" w:rsidR="002E135D" w:rsidRPr="00794A59" w:rsidRDefault="006D26AD" w:rsidP="00794A59">
            <w:pPr>
              <w:pStyle w:val="Name"/>
            </w:pPr>
            <w:fldSimple w:instr=" MERGEFIELD Name ">
              <w:r>
                <w:rPr>
                  <w:noProof/>
                </w:rPr>
                <w:t>«Name»</w:t>
              </w:r>
            </w:fldSimple>
          </w:p>
        </w:tc>
      </w:tr>
      <w:tr w:rsidR="00D16F2A" w:rsidRPr="002870E8" w14:paraId="0D028BB3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2C9C8E0E" w14:textId="79D704C1" w:rsidR="00D16F2A" w:rsidRPr="002870E8" w:rsidRDefault="006D26AD" w:rsidP="002870E8">
            <w:r>
              <w:t>Best Student at Darshan University!</w:t>
            </w:r>
          </w:p>
        </w:tc>
      </w:tr>
      <w:tr w:rsidR="007D2D09" w:rsidRPr="007D2D09" w14:paraId="4973BD1B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35B618FC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25E955EA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C3297B7" wp14:editId="3BF34686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0391A7BC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05DC93D8" w14:textId="5E817690" w:rsidR="00513B92" w:rsidRPr="00794A59" w:rsidRDefault="006D26AD" w:rsidP="00A6153A">
            <w:pPr>
              <w:pStyle w:val="Date"/>
            </w:pPr>
            <w:fldSimple w:instr=" MERGEFIELD Date ">
              <w:r>
                <w:rPr>
                  <w:noProof/>
                </w:rPr>
                <w:t>«Date»</w:t>
              </w:r>
            </w:fldSimple>
          </w:p>
        </w:tc>
        <w:tc>
          <w:tcPr>
            <w:tcW w:w="1170" w:type="dxa"/>
            <w:vMerge w:val="restart"/>
          </w:tcPr>
          <w:p w14:paraId="7A206FF3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6F93B88F" w14:textId="77777777" w:rsidTr="00794A59">
        <w:trPr>
          <w:trHeight w:val="576"/>
        </w:trPr>
        <w:tc>
          <w:tcPr>
            <w:tcW w:w="1170" w:type="dxa"/>
            <w:vMerge/>
          </w:tcPr>
          <w:p w14:paraId="782A8A00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12FD0FFF" w14:textId="39EE1EFC" w:rsidR="000D4898" w:rsidRPr="002870E8" w:rsidRDefault="00B54C81" w:rsidP="00B54C81">
            <w:pPr>
              <w:tabs>
                <w:tab w:val="center" w:pos="2349"/>
                <w:tab w:val="left" w:pos="3474"/>
              </w:tabs>
              <w:jc w:val="left"/>
            </w:pPr>
            <w:r>
              <w:tab/>
            </w:r>
            <w:fldSimple w:instr=" MERGEFIELD HOD_SIGN ">
              <w:r w:rsidR="006D26AD">
                <w:rPr>
                  <w:noProof/>
                </w:rPr>
                <w:t>«HOD_SIGN»</w:t>
              </w:r>
            </w:fldSimple>
          </w:p>
        </w:tc>
        <w:tc>
          <w:tcPr>
            <w:tcW w:w="2700" w:type="dxa"/>
            <w:vMerge/>
          </w:tcPr>
          <w:p w14:paraId="115B75FE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7CCA4844" w14:textId="77777777" w:rsidR="00513B92" w:rsidRPr="002870E8" w:rsidRDefault="006D26AD" w:rsidP="002870E8">
            <w:sdt>
              <w:sdtPr>
                <w:id w:val="-1984847427"/>
                <w:placeholder>
                  <w:docPart w:val="3028373E56D0A24CBD2EC4172F189BB1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t>Date</w:t>
                </w:r>
              </w:sdtContent>
            </w:sdt>
          </w:p>
        </w:tc>
        <w:tc>
          <w:tcPr>
            <w:tcW w:w="1170" w:type="dxa"/>
            <w:vMerge/>
          </w:tcPr>
          <w:p w14:paraId="77436557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111C2CD4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FB766" w14:textId="77777777" w:rsidR="003A68D3" w:rsidRDefault="003A68D3" w:rsidP="0063337F">
      <w:r>
        <w:separator/>
      </w:r>
    </w:p>
  </w:endnote>
  <w:endnote w:type="continuationSeparator" w:id="0">
    <w:p w14:paraId="6F456E13" w14:textId="77777777" w:rsidR="003A68D3" w:rsidRDefault="003A68D3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30EE8" w14:textId="77777777" w:rsidR="003A68D3" w:rsidRDefault="003A68D3" w:rsidP="0063337F">
      <w:r>
        <w:separator/>
      </w:r>
    </w:p>
  </w:footnote>
  <w:footnote w:type="continuationSeparator" w:id="0">
    <w:p w14:paraId="04125B74" w14:textId="77777777" w:rsidR="003A68D3" w:rsidRDefault="003A68D3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textFile"/>
    <w:query w:val="SELECT * FROM /Users/mr.aniruddh/Desktop/CSE 3/OAT LAB/LAB/Lab 5/Book_for_certificate.xlsx"/>
    <w:dataSource r:id="rId2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D3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A68D3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D26AD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266D"/>
    <w:rsid w:val="00885D9F"/>
    <w:rsid w:val="00887AF6"/>
    <w:rsid w:val="00897390"/>
    <w:rsid w:val="008B61DA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54C81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8518F"/>
    <w:rsid w:val="00E16C59"/>
    <w:rsid w:val="00E30C99"/>
    <w:rsid w:val="00E377C4"/>
    <w:rsid w:val="00E56B70"/>
    <w:rsid w:val="00E60BC2"/>
    <w:rsid w:val="00E85947"/>
    <w:rsid w:val="00E942A1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F5E"/>
    <w:rsid w:val="00FA18EC"/>
    <w:rsid w:val="00FA2C17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7E7CD"/>
  <w15:chartTrackingRefBased/>
  <w15:docId w15:val="{4BC0D667-97A9-F743-B3C2-843BF53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eChar">
    <w:name w:val="Date Char"/>
    <w:basedOn w:val="DefaultParagraphFont"/>
    <w:link w:val="Date"/>
    <w:uiPriority w:val="99"/>
    <w:rsid w:val="00C73345"/>
    <w:rPr>
      <w:color w:val="2A82C1" w:themeColor="accent5"/>
      <w:sz w:val="40"/>
    </w:rPr>
  </w:style>
  <w:style w:type="paragraph" w:styleId="Header">
    <w:name w:val="header"/>
    <w:basedOn w:val="Normal"/>
    <w:link w:val="Header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"/>
    <w:next w:val="Normal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efaultParagraphFont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PlaceholderText">
    <w:name w:val="Placeholder Text"/>
    <w:basedOn w:val="DefaultParagraphFont"/>
    <w:uiPriority w:val="99"/>
    <w:semiHidden/>
    <w:rsid w:val="00794A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3337F"/>
  </w:style>
  <w:style w:type="paragraph" w:styleId="Footer">
    <w:name w:val="footer"/>
    <w:basedOn w:val="Normal"/>
    <w:link w:val="Footer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mr.aniruddh/Desktop/CSE%203/OAT%20LAB/LAB/Lab%205/Book_for_certificate.xlsx" TargetMode="External"/><Relationship Id="rId1" Type="http://schemas.openxmlformats.org/officeDocument/2006/relationships/attachedTemplate" Target="file:////Users/mr.aniruddh/Library/Containers/com.microsoft.Word/Data/Library/Application%20Support/Microsoft/Office/16.0/DTS/Search/%7bB17CDCC6-7934-BE4B-A9FE-7B08CE471522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FE5264A9872554BB6BFB7E8795C5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1C836-4D46-F043-9985-880432EC4289}"/>
      </w:docPartPr>
      <w:docPartBody>
        <w:p w:rsidR="004D04D3" w:rsidRDefault="004D04D3">
          <w:pPr>
            <w:pStyle w:val="1FE5264A9872554BB6BFB7E8795C5C0A"/>
          </w:pPr>
          <w:r w:rsidRPr="002870E8">
            <w:t>This certificate is awarded to</w:t>
          </w:r>
        </w:p>
      </w:docPartBody>
    </w:docPart>
    <w:docPart>
      <w:docPartPr>
        <w:name w:val="3028373E56D0A24CBD2EC4172F18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149D9-478C-E044-8532-B328FB42909D}"/>
      </w:docPartPr>
      <w:docPartBody>
        <w:p w:rsidR="004D04D3" w:rsidRDefault="004D04D3">
          <w:pPr>
            <w:pStyle w:val="3028373E56D0A24CBD2EC4172F189BB1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D3"/>
    <w:rsid w:val="004D04D3"/>
    <w:rsid w:val="0088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171663F54D947813BF290DA36A6A3">
    <w:name w:val="794171663F54D947813BF290DA36A6A3"/>
  </w:style>
  <w:style w:type="paragraph" w:customStyle="1" w:styleId="1FE5264A9872554BB6BFB7E8795C5C0A">
    <w:name w:val="1FE5264A9872554BB6BFB7E8795C5C0A"/>
  </w:style>
  <w:style w:type="paragraph" w:customStyle="1" w:styleId="9ED6934643099C4BADFF63D894505F30">
    <w:name w:val="9ED6934643099C4BADFF63D894505F30"/>
  </w:style>
  <w:style w:type="paragraph" w:customStyle="1" w:styleId="3028373E56D0A24CBD2EC4172F189BB1">
    <w:name w:val="3028373E56D0A24CBD2EC4172F189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F51B671-64D6-4931-B797-19AB580D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EED1A5-4E9C-4C0B-A2EE-06310897CF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18E61B-D4F8-4463-AF8F-0FCF90F113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World's best award certificate.dotx</Template>
  <TotalTime>11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Aniruddh</dc:creator>
  <cp:keywords/>
  <dc:description/>
  <cp:lastModifiedBy>Aniruddh Parmar</cp:lastModifiedBy>
  <cp:revision>3</cp:revision>
  <dcterms:created xsi:type="dcterms:W3CDTF">2025-07-11T07:34:00Z</dcterms:created>
  <dcterms:modified xsi:type="dcterms:W3CDTF">2025-07-11T07:56:00Z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